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D1382" w14:textId="77777777" w:rsidR="00393CC3" w:rsidRDefault="00393CC3" w:rsidP="00EA5A61">
      <w:pPr>
        <w:pStyle w:val="Ttulo"/>
        <w:jc w:val="left"/>
      </w:pPr>
      <w:bookmarkStart w:id="0" w:name="_GoBack"/>
      <w:bookmarkEnd w:id="0"/>
    </w:p>
    <w:p w14:paraId="4E823180" w14:textId="77777777" w:rsidR="006C57C1" w:rsidRDefault="006C57C1" w:rsidP="006C57C1"/>
    <w:p w14:paraId="73B1DC14" w14:textId="77777777" w:rsidR="006C57C1" w:rsidRPr="006C57C1" w:rsidRDefault="006C57C1" w:rsidP="006C57C1"/>
    <w:p w14:paraId="0954F0A4" w14:textId="77777777" w:rsidR="00393CC3" w:rsidRDefault="00393CC3" w:rsidP="00874847">
      <w:pPr>
        <w:pStyle w:val="Ttulo"/>
        <w:jc w:val="right"/>
      </w:pPr>
    </w:p>
    <w:p w14:paraId="1AA08358" w14:textId="77777777" w:rsidR="00874847" w:rsidRDefault="005C40E0" w:rsidP="00874847">
      <w:pPr>
        <w:pStyle w:val="Ttulo"/>
        <w:jc w:val="right"/>
      </w:pPr>
      <w:r>
        <w:t>Propuesta de Solución</w:t>
      </w:r>
    </w:p>
    <w:p w14:paraId="1ADB908D" w14:textId="77777777" w:rsidR="00EA5A61" w:rsidRDefault="00EA5A61" w:rsidP="00EA5A61">
      <w:pPr>
        <w:pStyle w:val="Default"/>
        <w:jc w:val="right"/>
      </w:pPr>
    </w:p>
    <w:p w14:paraId="744532EF" w14:textId="77777777" w:rsidR="00EA5A61" w:rsidRDefault="00EA5A61" w:rsidP="00EA5A61">
      <w:pPr>
        <w:pStyle w:val="Default"/>
        <w:jc w:val="right"/>
        <w:rPr>
          <w:b/>
          <w:bCs/>
          <w:sz w:val="36"/>
          <w:szCs w:val="36"/>
        </w:rPr>
      </w:pPr>
      <w:r>
        <w:t xml:space="preserve"> </w:t>
      </w:r>
      <w:r>
        <w:rPr>
          <w:b/>
          <w:bCs/>
          <w:sz w:val="36"/>
          <w:szCs w:val="36"/>
        </w:rPr>
        <w:t xml:space="preserve">Parqueadero de múltiples niveles por medio de una grúa </w:t>
      </w:r>
    </w:p>
    <w:p w14:paraId="1DBFE021" w14:textId="77777777" w:rsidR="00EA5A61" w:rsidRDefault="00EA5A61" w:rsidP="00EA5A61">
      <w:pPr>
        <w:pStyle w:val="Default"/>
        <w:jc w:val="right"/>
        <w:rPr>
          <w:b/>
          <w:bCs/>
          <w:sz w:val="36"/>
          <w:szCs w:val="36"/>
        </w:rPr>
      </w:pPr>
    </w:p>
    <w:p w14:paraId="65061BA4" w14:textId="77777777" w:rsidR="00EA5A61" w:rsidRDefault="00EA5A61" w:rsidP="00EA5A61">
      <w:pPr>
        <w:pStyle w:val="Default"/>
        <w:jc w:val="right"/>
        <w:rPr>
          <w:sz w:val="36"/>
          <w:szCs w:val="36"/>
        </w:rPr>
      </w:pPr>
    </w:p>
    <w:p w14:paraId="365F519F" w14:textId="77777777" w:rsidR="006C57C1" w:rsidRDefault="006C57C1" w:rsidP="00EA5A61">
      <w:pPr>
        <w:pStyle w:val="Default"/>
        <w:jc w:val="right"/>
        <w:rPr>
          <w:sz w:val="36"/>
          <w:szCs w:val="36"/>
        </w:rPr>
      </w:pPr>
    </w:p>
    <w:p w14:paraId="01CB21F3" w14:textId="77777777" w:rsidR="00874847" w:rsidRPr="00C454B5" w:rsidRDefault="00874847" w:rsidP="00874847"/>
    <w:p w14:paraId="68E20AF1" w14:textId="77777777" w:rsidR="00EA5A61" w:rsidRDefault="00EA5A61" w:rsidP="00EA5A61">
      <w:pPr>
        <w:pStyle w:val="Default"/>
        <w:jc w:val="right"/>
        <w:rPr>
          <w:sz w:val="36"/>
          <w:szCs w:val="36"/>
        </w:rPr>
      </w:pPr>
      <w:r>
        <w:rPr>
          <w:b/>
          <w:bCs/>
          <w:sz w:val="36"/>
          <w:szCs w:val="36"/>
        </w:rPr>
        <w:t xml:space="preserve">Autor: </w:t>
      </w:r>
    </w:p>
    <w:p w14:paraId="42CAAB13" w14:textId="77777777" w:rsidR="00EA5A61" w:rsidRDefault="00EA5A61" w:rsidP="00EA5A61">
      <w:pPr>
        <w:pStyle w:val="Default"/>
        <w:jc w:val="right"/>
        <w:rPr>
          <w:b/>
          <w:bCs/>
          <w:sz w:val="36"/>
          <w:szCs w:val="36"/>
        </w:rPr>
      </w:pPr>
      <w:r>
        <w:rPr>
          <w:b/>
          <w:bCs/>
          <w:sz w:val="36"/>
          <w:szCs w:val="36"/>
        </w:rPr>
        <w:t xml:space="preserve">Luis Miguel Ponce de leon Lopera </w:t>
      </w:r>
    </w:p>
    <w:p w14:paraId="7411DB7B" w14:textId="77777777" w:rsidR="00EA5A61" w:rsidRDefault="00EA5A61" w:rsidP="00EA5A61">
      <w:pPr>
        <w:pStyle w:val="Default"/>
        <w:jc w:val="right"/>
        <w:rPr>
          <w:b/>
          <w:bCs/>
          <w:sz w:val="36"/>
          <w:szCs w:val="36"/>
        </w:rPr>
      </w:pPr>
    </w:p>
    <w:p w14:paraId="6C1DE6E1" w14:textId="77777777" w:rsidR="00EA5A61" w:rsidRDefault="00EA5A61" w:rsidP="00EA5A61">
      <w:pPr>
        <w:pStyle w:val="Default"/>
        <w:jc w:val="right"/>
        <w:rPr>
          <w:b/>
          <w:bCs/>
          <w:sz w:val="36"/>
          <w:szCs w:val="36"/>
        </w:rPr>
      </w:pPr>
    </w:p>
    <w:p w14:paraId="522F46D7" w14:textId="77777777" w:rsidR="00EA5A61" w:rsidRDefault="00EA5A61" w:rsidP="00EA5A61">
      <w:pPr>
        <w:pStyle w:val="Default"/>
        <w:jc w:val="right"/>
      </w:pPr>
    </w:p>
    <w:p w14:paraId="7ABD7EBE" w14:textId="77777777" w:rsidR="00EA5A61" w:rsidRPr="00EA5A61" w:rsidRDefault="00EA5A61" w:rsidP="00EA5A61"/>
    <w:p w14:paraId="52B43AA8" w14:textId="77777777" w:rsidR="00171A88" w:rsidRPr="00393CC3" w:rsidRDefault="00393CC3" w:rsidP="00393CC3">
      <w:pPr>
        <w:jc w:val="right"/>
        <w:rPr>
          <w:rFonts w:ascii="Arial" w:hAnsi="Arial" w:cs="Arial"/>
          <w:b/>
          <w:sz w:val="28"/>
          <w:szCs w:val="28"/>
        </w:rPr>
      </w:pPr>
      <w:r w:rsidRPr="00393CC3">
        <w:rPr>
          <w:rFonts w:ascii="Arial" w:hAnsi="Arial" w:cs="Arial"/>
          <w:b/>
          <w:sz w:val="28"/>
          <w:szCs w:val="28"/>
        </w:rPr>
        <w:t>Docente de Fundamentos de Programación:</w:t>
      </w:r>
    </w:p>
    <w:p w14:paraId="673B0DC7" w14:textId="77777777" w:rsidR="00393CC3" w:rsidRDefault="00EA5A61" w:rsidP="00393CC3">
      <w:pPr>
        <w:jc w:val="right"/>
        <w:rPr>
          <w:rFonts w:ascii="Arial" w:hAnsi="Arial" w:cs="Arial"/>
          <w:b/>
          <w:sz w:val="28"/>
          <w:szCs w:val="28"/>
        </w:rPr>
      </w:pPr>
      <w:r w:rsidRPr="00EA5A61">
        <w:rPr>
          <w:rFonts w:ascii="Arial" w:hAnsi="Arial" w:cs="Arial"/>
          <w:b/>
          <w:sz w:val="28"/>
          <w:szCs w:val="28"/>
        </w:rPr>
        <w:t>Alberto Restrepo Velasquez</w:t>
      </w:r>
    </w:p>
    <w:p w14:paraId="5F8C87D2" w14:textId="77777777" w:rsidR="00393CC3" w:rsidRDefault="00393CC3" w:rsidP="00393CC3">
      <w:pPr>
        <w:jc w:val="right"/>
        <w:rPr>
          <w:rFonts w:ascii="Arial" w:hAnsi="Arial" w:cs="Arial"/>
          <w:b/>
          <w:sz w:val="28"/>
          <w:szCs w:val="28"/>
        </w:rPr>
      </w:pPr>
    </w:p>
    <w:p w14:paraId="2D437F26" w14:textId="77777777" w:rsidR="00393CC3" w:rsidRDefault="00393CC3" w:rsidP="00393CC3">
      <w:pPr>
        <w:jc w:val="right"/>
        <w:rPr>
          <w:rFonts w:ascii="Arial" w:hAnsi="Arial" w:cs="Arial"/>
          <w:b/>
          <w:sz w:val="28"/>
          <w:szCs w:val="28"/>
        </w:rPr>
      </w:pPr>
    </w:p>
    <w:p w14:paraId="117191F3" w14:textId="77777777" w:rsidR="00171A88" w:rsidRDefault="00171A88" w:rsidP="00171A88"/>
    <w:p w14:paraId="4CF8D325" w14:textId="77777777" w:rsidR="006C57C1" w:rsidRDefault="006C57C1" w:rsidP="00171A88"/>
    <w:p w14:paraId="00C9114E" w14:textId="77777777" w:rsidR="006C57C1" w:rsidRDefault="006C57C1" w:rsidP="00171A88"/>
    <w:p w14:paraId="3CA98F2A" w14:textId="77777777" w:rsidR="006C57C1" w:rsidRDefault="006C57C1" w:rsidP="00171A88"/>
    <w:p w14:paraId="4FE61014" w14:textId="77777777" w:rsidR="00393CC3" w:rsidRDefault="00393CC3" w:rsidP="00393CC3">
      <w:pPr>
        <w:pStyle w:val="Ttulo"/>
        <w:jc w:val="left"/>
        <w:rPr>
          <w:b w:val="0"/>
          <w:sz w:val="32"/>
        </w:rPr>
      </w:pPr>
    </w:p>
    <w:p w14:paraId="4803C20E" w14:textId="77777777" w:rsidR="00393CC3" w:rsidRDefault="00393CC3" w:rsidP="00171A88">
      <w:pPr>
        <w:pStyle w:val="Ttulo"/>
        <w:rPr>
          <w:b w:val="0"/>
          <w:sz w:val="32"/>
        </w:rPr>
      </w:pPr>
    </w:p>
    <w:p w14:paraId="5338776A" w14:textId="77777777" w:rsidR="00EA5A61" w:rsidRDefault="00EA5A61" w:rsidP="00EA5A61">
      <w:pPr>
        <w:pStyle w:val="Ttulo"/>
        <w:rPr>
          <w:b w:val="0"/>
          <w:sz w:val="32"/>
        </w:rPr>
      </w:pPr>
      <w:r>
        <w:rPr>
          <w:b w:val="0"/>
          <w:sz w:val="32"/>
        </w:rPr>
        <w:t>Medellín, Abril 2013</w:t>
      </w:r>
    </w:p>
    <w:p w14:paraId="3849FFAA" w14:textId="77777777" w:rsidR="00EA5A61" w:rsidRPr="00EA5A61" w:rsidRDefault="00EA5A61" w:rsidP="00EA5A61">
      <w:pPr>
        <w:sectPr w:rsidR="00EA5A61" w:rsidRPr="00EA5A61">
          <w:headerReference w:type="default" r:id="rId7"/>
          <w:endnotePr>
            <w:numFmt w:val="decimal"/>
          </w:endnotePr>
          <w:pgSz w:w="12240" w:h="15840"/>
          <w:pgMar w:top="1440" w:right="1440" w:bottom="1440" w:left="1440" w:header="720" w:footer="720" w:gutter="0"/>
          <w:cols w:space="720"/>
          <w:vAlign w:val="center"/>
        </w:sectPr>
      </w:pPr>
    </w:p>
    <w:p w14:paraId="09E1F4A7" w14:textId="77777777" w:rsidR="008568F0" w:rsidRPr="00C454B5" w:rsidRDefault="008568F0"/>
    <w:p w14:paraId="3C73609E" w14:textId="77777777" w:rsidR="008568F0" w:rsidRPr="00C454B5" w:rsidRDefault="00874847">
      <w:pPr>
        <w:pStyle w:val="Ttulo"/>
      </w:pPr>
      <w:r w:rsidRPr="00C454B5">
        <w:t xml:space="preserve"> </w:t>
      </w:r>
    </w:p>
    <w:p w14:paraId="314E5ED9" w14:textId="77777777" w:rsidR="008568F0" w:rsidRPr="00C454B5" w:rsidRDefault="008568F0">
      <w:pPr>
        <w:pStyle w:val="InfoBlue"/>
      </w:pPr>
    </w:p>
    <w:p w14:paraId="26996F52" w14:textId="77777777" w:rsidR="00763828" w:rsidRDefault="00747F20" w:rsidP="00763828">
      <w:pPr>
        <w:pStyle w:val="Ttulo1"/>
      </w:pPr>
      <w:bookmarkStart w:id="1" w:name="_Toc423410238"/>
      <w:bookmarkStart w:id="2" w:name="_Toc425054504"/>
      <w:bookmarkStart w:id="3" w:name="_Toc5112025"/>
      <w:r>
        <w:t>Introducción</w:t>
      </w:r>
    </w:p>
    <w:p w14:paraId="67505103" w14:textId="77777777" w:rsidR="00747F20" w:rsidRPr="00747F20" w:rsidRDefault="00747F20" w:rsidP="00747F20">
      <w:pPr>
        <w:rPr>
          <w:i/>
          <w:color w:val="3366FF"/>
        </w:rPr>
      </w:pPr>
      <w:r w:rsidRPr="00747F20">
        <w:rPr>
          <w:i/>
          <w:color w:val="3366FF"/>
        </w:rPr>
        <w:t>[Describa aquí el propósito del docume</w:t>
      </w:r>
      <w:r w:rsidR="00171A88">
        <w:rPr>
          <w:i/>
          <w:color w:val="3366FF"/>
        </w:rPr>
        <w:t xml:space="preserve">nto, el contenido del documento </w:t>
      </w:r>
      <w:r w:rsidR="00680B58">
        <w:rPr>
          <w:i/>
          <w:color w:val="3366FF"/>
        </w:rPr>
        <w:t xml:space="preserve"> y a</w:t>
      </w:r>
      <w:r w:rsidR="009F29FC">
        <w:rPr>
          <w:i/>
          <w:color w:val="3366FF"/>
        </w:rPr>
        <w:t xml:space="preserve">lgún </w:t>
      </w:r>
      <w:r w:rsidR="00680B58">
        <w:rPr>
          <w:i/>
          <w:color w:val="3366FF"/>
        </w:rPr>
        <w:t xml:space="preserve"> comentario que considere</w:t>
      </w:r>
      <w:r w:rsidR="00171A88">
        <w:rPr>
          <w:i/>
          <w:color w:val="3366FF"/>
        </w:rPr>
        <w:t xml:space="preserve"> importante que tenga en</w:t>
      </w:r>
      <w:r w:rsidR="009F29FC">
        <w:rPr>
          <w:i/>
          <w:color w:val="3366FF"/>
        </w:rPr>
        <w:t xml:space="preserve"> cuenta el profesor al revisar el trabajo</w:t>
      </w:r>
      <w:r w:rsidRPr="00747F20">
        <w:rPr>
          <w:i/>
          <w:color w:val="3366FF"/>
        </w:rPr>
        <w:t>]</w:t>
      </w:r>
    </w:p>
    <w:p w14:paraId="0F40D116" w14:textId="77777777" w:rsidR="00747F20" w:rsidRDefault="00747F20" w:rsidP="00747F20"/>
    <w:p w14:paraId="44A1E92C" w14:textId="77777777" w:rsidR="00765F33" w:rsidRDefault="005C40E0" w:rsidP="00765F33">
      <w:pPr>
        <w:pStyle w:val="Ttulo1"/>
      </w:pPr>
      <w:r>
        <w:t>Diseño de la solución</w:t>
      </w:r>
    </w:p>
    <w:p w14:paraId="127B0EF6" w14:textId="77777777" w:rsidR="004D36E7" w:rsidRDefault="004D36E7" w:rsidP="004D36E7"/>
    <w:p w14:paraId="15F99BE8" w14:textId="77777777" w:rsidR="004D36E7" w:rsidRPr="004D36E7" w:rsidRDefault="00661C7D" w:rsidP="004D36E7">
      <w:pPr>
        <w:pStyle w:val="Ttulo2"/>
      </w:pPr>
      <w:r>
        <w:t>Estructura del sistema</w:t>
      </w:r>
    </w:p>
    <w:p w14:paraId="23DED106" w14:textId="77777777" w:rsidR="00765F33" w:rsidRDefault="00765F33" w:rsidP="00765F33">
      <w:pPr>
        <w:rPr>
          <w:i/>
          <w:color w:val="3366FF"/>
        </w:rPr>
      </w:pPr>
      <w:r>
        <w:rPr>
          <w:i/>
          <w:color w:val="3366FF"/>
        </w:rPr>
        <w:t>[</w:t>
      </w:r>
      <w:r w:rsidR="0002125C">
        <w:rPr>
          <w:i/>
          <w:color w:val="3366FF"/>
        </w:rPr>
        <w:t>R</w:t>
      </w:r>
      <w:r w:rsidR="00661C7D">
        <w:rPr>
          <w:i/>
          <w:color w:val="3366FF"/>
        </w:rPr>
        <w:t>epresente el</w:t>
      </w:r>
      <w:r w:rsidR="0002125C">
        <w:rPr>
          <w:i/>
          <w:color w:val="3366FF"/>
        </w:rPr>
        <w:t xml:space="preserve"> diagrama de clases</w:t>
      </w:r>
      <w:r w:rsidR="00661C7D">
        <w:rPr>
          <w:i/>
          <w:color w:val="3366FF"/>
        </w:rPr>
        <w:t xml:space="preserve"> </w:t>
      </w:r>
      <w:r w:rsidR="003C7DF3">
        <w:rPr>
          <w:i/>
          <w:color w:val="3366FF"/>
        </w:rPr>
        <w:t xml:space="preserve">que describa </w:t>
      </w:r>
      <w:r w:rsidR="00661C7D">
        <w:rPr>
          <w:i/>
          <w:color w:val="3366FF"/>
        </w:rPr>
        <w:t xml:space="preserve"> las entidades del espacio del problema con sus </w:t>
      </w:r>
      <w:r w:rsidR="003C7DF3">
        <w:rPr>
          <w:i/>
          <w:color w:val="3366FF"/>
        </w:rPr>
        <w:t xml:space="preserve">atributos y  </w:t>
      </w:r>
      <w:r w:rsidR="00661C7D">
        <w:rPr>
          <w:i/>
          <w:color w:val="3366FF"/>
        </w:rPr>
        <w:t>asociaci</w:t>
      </w:r>
      <w:r w:rsidR="003C7DF3">
        <w:rPr>
          <w:i/>
          <w:color w:val="3366FF"/>
        </w:rPr>
        <w:t>ones</w:t>
      </w:r>
      <w:r w:rsidR="00661C7D">
        <w:rPr>
          <w:i/>
          <w:color w:val="3366FF"/>
        </w:rPr>
        <w:t xml:space="preserve"> </w:t>
      </w:r>
      <w:r w:rsidR="003C7DF3">
        <w:rPr>
          <w:i/>
          <w:color w:val="3366FF"/>
        </w:rPr>
        <w:t>entre ellas</w:t>
      </w:r>
      <w:r w:rsidR="00CA1955">
        <w:rPr>
          <w:i/>
          <w:color w:val="3366FF"/>
        </w:rPr>
        <w:t>. Recuerde que las entidades pueden representar objetos físicos, objetos que representan eventos o conceptos</w:t>
      </w:r>
      <w:r w:rsidR="00B1205D">
        <w:rPr>
          <w:i/>
          <w:color w:val="3366FF"/>
        </w:rPr>
        <w:t>. Para cada una de las entidades identificadas, justifique el papel que va a cumplir dentro del sistema</w:t>
      </w:r>
      <w:r w:rsidR="00C66A5E">
        <w:rPr>
          <w:i/>
          <w:color w:val="3366FF"/>
        </w:rPr>
        <w:t>, diligenciado en cuadro que se presenta.</w:t>
      </w:r>
      <w:r>
        <w:rPr>
          <w:i/>
          <w:color w:val="3366FF"/>
        </w:rPr>
        <w:t>]</w:t>
      </w:r>
    </w:p>
    <w:p w14:paraId="3605A06F" w14:textId="60F49E8B" w:rsidR="00B1205D" w:rsidRDefault="004A0D5C" w:rsidP="0077702B">
      <w:pPr>
        <w:jc w:val="center"/>
        <w:rPr>
          <w:i/>
          <w:color w:val="3366FF"/>
        </w:rPr>
      </w:pPr>
      <w:r>
        <w:rPr>
          <w:i/>
          <w:noProof/>
          <w:color w:val="3366FF"/>
          <w:lang w:eastAsia="es-CO"/>
        </w:rPr>
        <w:drawing>
          <wp:inline distT="0" distB="0" distL="0" distR="0" wp14:anchorId="4D232CD0" wp14:editId="22DBAFD1">
            <wp:extent cx="6572250" cy="5457825"/>
            <wp:effectExtent l="0" t="0" r="0" b="9525"/>
            <wp:docPr id="1" name="Imagen 1"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5457825"/>
                    </a:xfrm>
                    <a:prstGeom prst="rect">
                      <a:avLst/>
                    </a:prstGeom>
                    <a:noFill/>
                    <a:ln>
                      <a:noFill/>
                    </a:ln>
                  </pic:spPr>
                </pic:pic>
              </a:graphicData>
            </a:graphic>
          </wp:inline>
        </w:drawing>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098"/>
        <w:gridCol w:w="5246"/>
      </w:tblGrid>
      <w:tr w:rsidR="00B1205D" w14:paraId="007FE2A3"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10E88038" w14:textId="77777777" w:rsidR="00B1205D" w:rsidRDefault="00B1205D" w:rsidP="00ED7827">
            <w:pPr>
              <w:rPr>
                <w:rFonts w:ascii="Arial" w:hAnsi="Arial" w:cs="Arial"/>
                <w:b/>
                <w:bCs/>
              </w:rPr>
            </w:pPr>
            <w:r>
              <w:rPr>
                <w:rFonts w:ascii="Arial" w:hAnsi="Arial" w:cs="Arial"/>
                <w:b/>
                <w:bCs/>
              </w:rPr>
              <w:lastRenderedPageBreak/>
              <w:t>Nombre de la clase</w:t>
            </w:r>
          </w:p>
        </w:tc>
        <w:tc>
          <w:tcPr>
            <w:tcW w:w="2783"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428B992B" w14:textId="77777777" w:rsidR="00B1205D" w:rsidRDefault="00B1205D" w:rsidP="00ED7827">
            <w:pPr>
              <w:rPr>
                <w:rFonts w:ascii="Arial" w:hAnsi="Arial" w:cs="Arial"/>
                <w:b/>
                <w:bCs/>
              </w:rPr>
            </w:pPr>
            <w:r>
              <w:rPr>
                <w:rFonts w:ascii="Arial" w:hAnsi="Arial" w:cs="Arial"/>
                <w:b/>
                <w:bCs/>
              </w:rPr>
              <w:t>Descripción general de la responsabilidad de la clase dentro del sistema</w:t>
            </w:r>
          </w:p>
        </w:tc>
      </w:tr>
      <w:tr w:rsidR="00B1205D" w14:paraId="28EFEF40"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263CCA" w14:textId="77777777" w:rsidR="00B1205D" w:rsidRDefault="003D2087" w:rsidP="00ED7827">
            <w:pPr>
              <w:rPr>
                <w:rFonts w:ascii="Arial" w:hAnsi="Arial" w:cs="Arial"/>
                <w:b/>
                <w:bCs/>
              </w:rPr>
            </w:pPr>
            <w:r>
              <w:rPr>
                <w:rFonts w:ascii="Arial" w:hAnsi="Arial" w:cs="Arial"/>
                <w:b/>
                <w:bCs/>
              </w:rPr>
              <w:t>Parqueaderos</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F6E65A" w14:textId="77777777" w:rsidR="001566A0" w:rsidRDefault="001566A0" w:rsidP="00ED7827">
            <w:pPr>
              <w:rPr>
                <w:rFonts w:ascii="Arial" w:hAnsi="Arial" w:cs="Arial"/>
              </w:rPr>
            </w:pPr>
            <w:r w:rsidRPr="001566A0">
              <w:rPr>
                <w:rFonts w:ascii="Arial" w:hAnsi="Arial" w:cs="Arial"/>
              </w:rPr>
              <w:t>Clase encargada de administrar los parqueaderos de la torre y el sótano.</w:t>
            </w:r>
            <w:r>
              <w:rPr>
                <w:rFonts w:ascii="Arial" w:hAnsi="Arial" w:cs="Arial"/>
              </w:rPr>
              <w:t xml:space="preserve"> Esta clase se encarga de ubicar los vehículos en sus entradas de acuerdo a su placa. Esta es el puente entre la información suministrada por la MainGui y las diferentes entradas del parqueadero.</w:t>
            </w:r>
          </w:p>
        </w:tc>
      </w:tr>
      <w:tr w:rsidR="00B1205D" w14:paraId="2DF38746"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7BA3AF3" w14:textId="77777777" w:rsidR="00B1205D" w:rsidRDefault="001566A0" w:rsidP="00ED7827">
            <w:pPr>
              <w:rPr>
                <w:rFonts w:ascii="Arial" w:hAnsi="Arial" w:cs="Arial"/>
                <w:b/>
                <w:bCs/>
              </w:rPr>
            </w:pPr>
            <w:r>
              <w:rPr>
                <w:rFonts w:ascii="Arial" w:hAnsi="Arial" w:cs="Arial"/>
                <w:b/>
                <w:bCs/>
              </w:rPr>
              <w:t>EntradaParqueadero</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7447CE" w14:textId="77777777" w:rsidR="001566A0" w:rsidRDefault="001566A0" w:rsidP="00ED7827">
            <w:pPr>
              <w:rPr>
                <w:rFonts w:ascii="Arial" w:hAnsi="Arial" w:cs="Arial"/>
              </w:rPr>
            </w:pPr>
            <w:r>
              <w:rPr>
                <w:rFonts w:ascii="Arial" w:hAnsi="Arial" w:cs="Arial"/>
              </w:rPr>
              <w:t>Esta es la encargada de almacenar los vehículos dentro de las celdas que componen la entrada. Esta también es la que al ingresar un vehículo, o bien al retirarlo, debe organizar el orden de la entrada, teniendo en cuenta que el vehículo que se espera salga  más rápido este de primero.</w:t>
            </w:r>
          </w:p>
        </w:tc>
      </w:tr>
      <w:tr w:rsidR="001566A0" w14:paraId="3CB3FFCA"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994F4F" w14:textId="77777777" w:rsidR="001566A0" w:rsidRDefault="001566A0" w:rsidP="00ED7827">
            <w:pPr>
              <w:rPr>
                <w:rFonts w:ascii="Arial" w:hAnsi="Arial" w:cs="Arial"/>
                <w:b/>
                <w:bCs/>
              </w:rPr>
            </w:pPr>
            <w:r>
              <w:rPr>
                <w:rFonts w:ascii="Arial" w:hAnsi="Arial" w:cs="Arial"/>
                <w:b/>
                <w:bCs/>
              </w:rPr>
              <w:t>Vehiculo</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848374" w14:textId="77777777" w:rsidR="001566A0" w:rsidRDefault="001566A0" w:rsidP="00ED7827">
            <w:pPr>
              <w:rPr>
                <w:rFonts w:ascii="Arial" w:hAnsi="Arial" w:cs="Arial"/>
              </w:rPr>
            </w:pPr>
            <w:r>
              <w:rPr>
                <w:rFonts w:ascii="Arial" w:hAnsi="Arial" w:cs="Arial"/>
              </w:rPr>
              <w:t>Es la clase encargada de mantener la información relacionada con el vehículo que es ingresado y almacenado.</w:t>
            </w:r>
          </w:p>
        </w:tc>
      </w:tr>
      <w:tr w:rsidR="001566A0" w14:paraId="4DEF35A6"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68AB98" w14:textId="77777777" w:rsidR="001566A0" w:rsidRDefault="001566A0" w:rsidP="00ED7827">
            <w:pPr>
              <w:rPr>
                <w:rFonts w:ascii="Arial" w:hAnsi="Arial" w:cs="Arial"/>
                <w:b/>
                <w:bCs/>
              </w:rPr>
            </w:pPr>
            <w:r>
              <w:rPr>
                <w:rFonts w:ascii="Arial" w:hAnsi="Arial" w:cs="Arial"/>
                <w:b/>
                <w:bCs/>
              </w:rPr>
              <w:t>TipoDeVehiculo</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A8BBD70" w14:textId="77777777" w:rsidR="001566A0" w:rsidRDefault="001566A0" w:rsidP="00ED7827">
            <w:pPr>
              <w:rPr>
                <w:rFonts w:ascii="Arial" w:hAnsi="Arial" w:cs="Arial"/>
              </w:rPr>
            </w:pPr>
            <w:r>
              <w:rPr>
                <w:rFonts w:ascii="Arial" w:hAnsi="Arial" w:cs="Arial"/>
              </w:rPr>
              <w:t>Clase que contiene los 3 posibles tipos de vehículos, como los precios por hora de estos.</w:t>
            </w:r>
          </w:p>
        </w:tc>
      </w:tr>
      <w:tr w:rsidR="001566A0" w14:paraId="2014B21B"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E9F17A" w14:textId="77777777" w:rsidR="001566A0" w:rsidRDefault="001566A0" w:rsidP="00ED7827">
            <w:pPr>
              <w:rPr>
                <w:rFonts w:ascii="Arial" w:hAnsi="Arial" w:cs="Arial"/>
                <w:b/>
                <w:bCs/>
              </w:rPr>
            </w:pPr>
            <w:r>
              <w:rPr>
                <w:rFonts w:ascii="Arial" w:hAnsi="Arial" w:cs="Arial"/>
                <w:b/>
                <w:bCs/>
              </w:rPr>
              <w:t>LogEventos</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5E1BCCB" w14:textId="77777777" w:rsidR="001566A0" w:rsidRDefault="005D0C2C" w:rsidP="00ED7827">
            <w:pPr>
              <w:rPr>
                <w:rFonts w:ascii="Arial" w:hAnsi="Arial" w:cs="Arial"/>
              </w:rPr>
            </w:pPr>
            <w:r>
              <w:rPr>
                <w:rFonts w:ascii="Arial" w:hAnsi="Arial" w:cs="Arial"/>
              </w:rPr>
              <w:t>Clase que sigue el patrón de diseño singleton para que solo exista una instancia de esta. Es la encargada de crear los recibos que identifican los eventos que ocurren en el sistema, de almacenarlos y administrarlos.</w:t>
            </w:r>
          </w:p>
        </w:tc>
      </w:tr>
      <w:tr w:rsidR="001566A0" w14:paraId="26533B88"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018109" w14:textId="77777777" w:rsidR="001566A0" w:rsidRDefault="005D0C2C" w:rsidP="00ED7827">
            <w:pPr>
              <w:rPr>
                <w:rFonts w:ascii="Arial" w:hAnsi="Arial" w:cs="Arial"/>
                <w:b/>
                <w:bCs/>
              </w:rPr>
            </w:pPr>
            <w:r>
              <w:rPr>
                <w:rFonts w:ascii="Arial" w:hAnsi="Arial" w:cs="Arial"/>
                <w:b/>
                <w:bCs/>
              </w:rPr>
              <w:t>Recibo</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5C01E32" w14:textId="77777777" w:rsidR="001566A0" w:rsidRDefault="005D0C2C" w:rsidP="00ED7827">
            <w:pPr>
              <w:rPr>
                <w:rFonts w:ascii="Arial" w:hAnsi="Arial" w:cs="Arial"/>
              </w:rPr>
            </w:pPr>
            <w:r>
              <w:rPr>
                <w:rFonts w:ascii="Arial" w:hAnsi="Arial" w:cs="Arial"/>
              </w:rPr>
              <w:t>Clase que almacena la información relacionada con un evento. Este es el que genera el cobro y si es necesario le genera la deuda acumulada al cliente.</w:t>
            </w:r>
          </w:p>
        </w:tc>
      </w:tr>
      <w:tr w:rsidR="001566A0" w14:paraId="583AE2ED"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1FA24D" w14:textId="77777777" w:rsidR="001566A0" w:rsidRDefault="005D0C2C" w:rsidP="00ED7827">
            <w:pPr>
              <w:rPr>
                <w:rFonts w:ascii="Arial" w:hAnsi="Arial" w:cs="Arial"/>
                <w:b/>
                <w:bCs/>
              </w:rPr>
            </w:pPr>
            <w:r>
              <w:rPr>
                <w:rFonts w:ascii="Arial" w:hAnsi="Arial" w:cs="Arial"/>
                <w:b/>
                <w:bCs/>
              </w:rPr>
              <w:t>Cliente</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A25244" w14:textId="77777777" w:rsidR="001566A0" w:rsidRDefault="005D0C2C" w:rsidP="00ED7827">
            <w:pPr>
              <w:rPr>
                <w:rFonts w:ascii="Arial" w:hAnsi="Arial" w:cs="Arial"/>
              </w:rPr>
            </w:pPr>
            <w:r>
              <w:rPr>
                <w:rFonts w:ascii="Arial" w:hAnsi="Arial" w:cs="Arial"/>
              </w:rPr>
              <w:t>Clase que almacena la información relacionada con un cliente determinado y que guarda la deuda que posee este.</w:t>
            </w:r>
          </w:p>
        </w:tc>
      </w:tr>
      <w:tr w:rsidR="005D0C2C" w14:paraId="1F738B24"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209169" w14:textId="77777777" w:rsidR="005D0C2C" w:rsidRDefault="005D0C2C" w:rsidP="00ED7827">
            <w:pPr>
              <w:rPr>
                <w:rFonts w:ascii="Arial" w:hAnsi="Arial" w:cs="Arial"/>
                <w:b/>
                <w:bCs/>
              </w:rPr>
            </w:pPr>
            <w:r>
              <w:rPr>
                <w:rFonts w:ascii="Arial" w:hAnsi="Arial" w:cs="Arial"/>
                <w:b/>
                <w:bCs/>
              </w:rPr>
              <w:t>RelojInterno</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7757E4" w14:textId="77777777" w:rsidR="005D0C2C" w:rsidRDefault="005D0C2C" w:rsidP="00ED7827">
            <w:pPr>
              <w:rPr>
                <w:rFonts w:ascii="Arial" w:hAnsi="Arial" w:cs="Arial"/>
              </w:rPr>
            </w:pPr>
            <w:r>
              <w:rPr>
                <w:rFonts w:ascii="Arial" w:hAnsi="Arial" w:cs="Arial"/>
              </w:rPr>
              <w:t>Clase encargada del paso constante del tiempo, del control de este y de permitir que se adelante a discreción del usuario.</w:t>
            </w:r>
          </w:p>
        </w:tc>
      </w:tr>
      <w:tr w:rsidR="005D0C2C" w14:paraId="5E701A61"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AD983B" w14:textId="77777777" w:rsidR="005D0C2C" w:rsidRDefault="005D0C2C" w:rsidP="00ED7827">
            <w:pPr>
              <w:rPr>
                <w:rFonts w:ascii="Arial" w:hAnsi="Arial" w:cs="Arial"/>
                <w:b/>
                <w:bCs/>
              </w:rPr>
            </w:pPr>
            <w:r>
              <w:rPr>
                <w:rFonts w:ascii="Arial" w:hAnsi="Arial" w:cs="Arial"/>
                <w:b/>
                <w:bCs/>
              </w:rPr>
              <w:t>HoraDelDia</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B5D318" w14:textId="77777777" w:rsidR="005D0C2C" w:rsidRDefault="005D0C2C" w:rsidP="00A64231">
            <w:pPr>
              <w:rPr>
                <w:rFonts w:ascii="Arial" w:hAnsi="Arial" w:cs="Arial"/>
              </w:rPr>
            </w:pPr>
            <w:r>
              <w:rPr>
                <w:rFonts w:ascii="Arial" w:hAnsi="Arial" w:cs="Arial"/>
              </w:rPr>
              <w:t>Clase que permite almacenar una hora</w:t>
            </w:r>
            <w:r w:rsidR="00A64231">
              <w:rPr>
                <w:rFonts w:ascii="Arial" w:hAnsi="Arial" w:cs="Arial"/>
              </w:rPr>
              <w:t xml:space="preserve"> con sus minutos siguiendo el formato 24horas.</w:t>
            </w:r>
            <w:r>
              <w:rPr>
                <w:rFonts w:ascii="Arial" w:hAnsi="Arial" w:cs="Arial"/>
              </w:rPr>
              <w:t xml:space="preserve"> </w:t>
            </w:r>
            <w:r w:rsidR="00A64231">
              <w:rPr>
                <w:rFonts w:ascii="Arial" w:hAnsi="Arial" w:cs="Arial"/>
              </w:rPr>
              <w:t>Además</w:t>
            </w:r>
            <w:r>
              <w:rPr>
                <w:rFonts w:ascii="Arial" w:hAnsi="Arial" w:cs="Arial"/>
              </w:rPr>
              <w:t xml:space="preserve"> de</w:t>
            </w:r>
            <w:r w:rsidR="00A64231">
              <w:rPr>
                <w:rFonts w:ascii="Arial" w:hAnsi="Arial" w:cs="Arial"/>
              </w:rPr>
              <w:t>be</w:t>
            </w:r>
            <w:r>
              <w:rPr>
                <w:rFonts w:ascii="Arial" w:hAnsi="Arial" w:cs="Arial"/>
              </w:rPr>
              <w:t xml:space="preserve"> permitir realizar comparaciones entre estas.</w:t>
            </w:r>
          </w:p>
        </w:tc>
      </w:tr>
      <w:tr w:rsidR="00A64231" w14:paraId="2B79E5A0"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DB0F334" w14:textId="77777777" w:rsidR="00A64231" w:rsidRDefault="00A64231" w:rsidP="00ED7827">
            <w:pPr>
              <w:rPr>
                <w:rFonts w:ascii="Arial" w:hAnsi="Arial" w:cs="Arial"/>
                <w:b/>
                <w:bCs/>
              </w:rPr>
            </w:pPr>
            <w:r>
              <w:rPr>
                <w:rFonts w:ascii="Arial" w:hAnsi="Arial" w:cs="Arial"/>
                <w:b/>
                <w:bCs/>
              </w:rPr>
              <w:t>MainGui</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6EBDF3" w14:textId="77777777" w:rsidR="00A64231" w:rsidRDefault="00A64231" w:rsidP="00A64231">
            <w:pPr>
              <w:rPr>
                <w:rFonts w:ascii="Arial" w:hAnsi="Arial" w:cs="Arial"/>
              </w:rPr>
            </w:pPr>
            <w:r>
              <w:rPr>
                <w:rFonts w:ascii="Arial" w:hAnsi="Arial" w:cs="Arial"/>
              </w:rPr>
              <w:t>Sirve como el puente entre los elementos dela Gui y las demás clases del sistema que se encargan del manejo como tal del sistema. Se espera que esta inicie los métodos de las diferentes clases cuando su respectivo elemento de la Gui sea activado (como en el caso del ingreso de vehiculo con el botón de ingreso).</w:t>
            </w:r>
          </w:p>
        </w:tc>
      </w:tr>
    </w:tbl>
    <w:p w14:paraId="7E6AF680" w14:textId="77777777" w:rsidR="00B1205D" w:rsidRDefault="00B1205D" w:rsidP="00C72032">
      <w:pPr>
        <w:rPr>
          <w:i/>
          <w:color w:val="3366FF"/>
        </w:rPr>
      </w:pPr>
    </w:p>
    <w:p w14:paraId="687F825C" w14:textId="77777777" w:rsidR="004D36E7" w:rsidRDefault="004D36E7" w:rsidP="00C72032">
      <w:pPr>
        <w:rPr>
          <w:i/>
          <w:color w:val="3366FF"/>
        </w:rPr>
      </w:pPr>
    </w:p>
    <w:p w14:paraId="7EB8F8FB" w14:textId="77777777" w:rsidR="0077702B" w:rsidRDefault="0077702B" w:rsidP="00C72032">
      <w:pPr>
        <w:rPr>
          <w:i/>
          <w:color w:val="3366FF"/>
        </w:rPr>
      </w:pPr>
    </w:p>
    <w:p w14:paraId="1934B52A" w14:textId="77777777" w:rsidR="0077702B" w:rsidRDefault="0077702B" w:rsidP="00C72032">
      <w:pPr>
        <w:rPr>
          <w:i/>
          <w:color w:val="3366FF"/>
        </w:rPr>
      </w:pPr>
    </w:p>
    <w:p w14:paraId="1616C907" w14:textId="77777777" w:rsidR="0077702B" w:rsidRDefault="0077702B" w:rsidP="00C72032">
      <w:pPr>
        <w:rPr>
          <w:i/>
          <w:color w:val="3366FF"/>
        </w:rPr>
      </w:pPr>
    </w:p>
    <w:p w14:paraId="032AD0F0" w14:textId="77777777" w:rsidR="0077702B" w:rsidRDefault="0077702B" w:rsidP="00C72032">
      <w:pPr>
        <w:rPr>
          <w:i/>
          <w:color w:val="3366FF"/>
        </w:rPr>
      </w:pPr>
    </w:p>
    <w:p w14:paraId="1C9E2DEE" w14:textId="77777777" w:rsidR="0077702B" w:rsidRDefault="0077702B" w:rsidP="00C72032">
      <w:pPr>
        <w:rPr>
          <w:i/>
          <w:color w:val="3366FF"/>
        </w:rPr>
      </w:pPr>
    </w:p>
    <w:p w14:paraId="7B54B36A" w14:textId="77777777" w:rsidR="004D36E7" w:rsidRDefault="003C7DF3" w:rsidP="004D36E7">
      <w:pPr>
        <w:pStyle w:val="Ttulo2"/>
      </w:pPr>
      <w:r>
        <w:lastRenderedPageBreak/>
        <w:t>Asignación de responsabilidades</w:t>
      </w:r>
      <w:r w:rsidR="00A417E7">
        <w:t xml:space="preserve"> </w:t>
      </w:r>
    </w:p>
    <w:p w14:paraId="7B73E3F0" w14:textId="77777777" w:rsidR="00070D06" w:rsidRDefault="00070D06" w:rsidP="00070D06">
      <w:pPr>
        <w:rPr>
          <w:i/>
          <w:color w:val="3366FF"/>
        </w:rPr>
      </w:pPr>
      <w:r>
        <w:rPr>
          <w:i/>
          <w:color w:val="3366FF"/>
        </w:rPr>
        <w:t>[</w:t>
      </w:r>
      <w:r w:rsidR="00CA1955">
        <w:rPr>
          <w:i/>
          <w:color w:val="3366FF"/>
        </w:rPr>
        <w:t xml:space="preserve">Para </w:t>
      </w:r>
      <w:r w:rsidR="00921541">
        <w:rPr>
          <w:i/>
          <w:color w:val="3366FF"/>
        </w:rPr>
        <w:t xml:space="preserve">los escenarios </w:t>
      </w:r>
      <w:r w:rsidR="00036F8B">
        <w:rPr>
          <w:i/>
          <w:color w:val="3366FF"/>
        </w:rPr>
        <w:t xml:space="preserve">de </w:t>
      </w:r>
      <w:r w:rsidR="00036F8B" w:rsidRPr="00036F8B">
        <w:rPr>
          <w:b/>
          <w:color w:val="3366FF"/>
        </w:rPr>
        <w:t>Ingreso de Veh</w:t>
      </w:r>
      <w:r w:rsidR="00036F8B">
        <w:rPr>
          <w:b/>
          <w:color w:val="3366FF"/>
        </w:rPr>
        <w:t>ículo al P</w:t>
      </w:r>
      <w:r w:rsidR="00036F8B" w:rsidRPr="00036F8B">
        <w:rPr>
          <w:b/>
          <w:color w:val="3366FF"/>
        </w:rPr>
        <w:t>arqueadero</w:t>
      </w:r>
      <w:r w:rsidR="00036F8B">
        <w:rPr>
          <w:i/>
          <w:color w:val="3366FF"/>
        </w:rPr>
        <w:t xml:space="preserve"> e </w:t>
      </w:r>
      <w:r w:rsidR="00036F8B" w:rsidRPr="00036F8B">
        <w:rPr>
          <w:b/>
          <w:color w:val="3366FF"/>
        </w:rPr>
        <w:t>Incremento del Tiempo del Reloj</w:t>
      </w:r>
      <w:r w:rsidR="00CA1955">
        <w:rPr>
          <w:i/>
          <w:color w:val="3366FF"/>
        </w:rPr>
        <w:t>, defina cuales son las acciones</w:t>
      </w:r>
      <w:r w:rsidR="00C66A5E">
        <w:rPr>
          <w:i/>
          <w:color w:val="3366FF"/>
        </w:rPr>
        <w:t xml:space="preserve"> o pasos</w:t>
      </w:r>
      <w:r w:rsidR="00CA1955">
        <w:rPr>
          <w:i/>
          <w:color w:val="3366FF"/>
        </w:rPr>
        <w:t xml:space="preserve"> que debe realizar </w:t>
      </w:r>
      <w:r w:rsidR="00C66A5E">
        <w:rPr>
          <w:i/>
          <w:color w:val="3366FF"/>
        </w:rPr>
        <w:t>el sistema. Asegúrese que tiene</w:t>
      </w:r>
      <w:r w:rsidR="00CA1955">
        <w:rPr>
          <w:i/>
          <w:color w:val="3366FF"/>
        </w:rPr>
        <w:t xml:space="preserve"> en cuenta todas las reglas y requisitos funcionales </w:t>
      </w:r>
      <w:r w:rsidR="00036F8B">
        <w:rPr>
          <w:i/>
          <w:color w:val="3366FF"/>
        </w:rPr>
        <w:t>pertinentes a esos escenarios</w:t>
      </w:r>
      <w:r w:rsidR="00CA1955">
        <w:rPr>
          <w:i/>
          <w:color w:val="3366FF"/>
        </w:rPr>
        <w:t>. Identifique cuáles son las clases responsables para realizar cada una de estas acciones</w:t>
      </w:r>
      <w:r w:rsidR="00C66A5E">
        <w:rPr>
          <w:i/>
          <w:color w:val="3366FF"/>
        </w:rPr>
        <w:t xml:space="preserve"> y con cual clase debe colaborar para realizar esta tarea</w:t>
      </w:r>
      <w:r w:rsidR="00CA1955">
        <w:rPr>
          <w:i/>
          <w:color w:val="3366FF"/>
        </w:rPr>
        <w:t>.</w:t>
      </w:r>
      <w:r>
        <w:rPr>
          <w:i/>
          <w:color w:val="3366FF"/>
        </w:rPr>
        <w:t>]</w:t>
      </w:r>
    </w:p>
    <w:p w14:paraId="27FC66E6" w14:textId="77777777" w:rsidR="004D36E7" w:rsidRDefault="004D36E7" w:rsidP="004D36E7">
      <w:pPr>
        <w:pStyle w:val="Prrafodelista"/>
        <w:rPr>
          <w:i/>
          <w:color w:val="3366FF"/>
        </w:rPr>
      </w:pPr>
    </w:p>
    <w:p w14:paraId="19045103" w14:textId="77777777" w:rsidR="0039476B" w:rsidRDefault="0039476B" w:rsidP="00070D06">
      <w:pPr>
        <w:pStyle w:val="Prrafodelista"/>
        <w:ind w:left="0"/>
        <w:rPr>
          <w:i/>
          <w:color w:val="3366FF"/>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531"/>
        <w:gridCol w:w="2113"/>
        <w:gridCol w:w="2700"/>
      </w:tblGrid>
      <w:tr w:rsidR="00A417E7" w14:paraId="253C992B" w14:textId="77777777" w:rsidTr="00A417E7">
        <w:trPr>
          <w:tblCellSpacing w:w="15" w:type="dxa"/>
        </w:trPr>
        <w:tc>
          <w:tcPr>
            <w:tcW w:w="496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55A49031" w14:textId="77777777" w:rsidR="00A417E7" w:rsidRDefault="00CA1955" w:rsidP="0039476B">
            <w:pPr>
              <w:rPr>
                <w:rFonts w:ascii="Arial" w:hAnsi="Arial" w:cs="Arial"/>
                <w:b/>
                <w:bCs/>
              </w:rPr>
            </w:pPr>
            <w:r>
              <w:rPr>
                <w:rFonts w:ascii="Arial" w:hAnsi="Arial" w:cs="Arial"/>
                <w:b/>
                <w:bCs/>
              </w:rPr>
              <w:t>Nombre del evento externo</w:t>
            </w:r>
            <w:r w:rsidR="00A417E7">
              <w:rPr>
                <w:rFonts w:ascii="Arial" w:hAnsi="Arial" w:cs="Arial"/>
                <w:b/>
                <w:bCs/>
              </w:rPr>
              <w:t>:</w:t>
            </w:r>
            <w:r w:rsidR="003D2087">
              <w:rPr>
                <w:rFonts w:ascii="Arial" w:hAnsi="Arial" w:cs="Arial"/>
                <w:b/>
                <w:bCs/>
              </w:rPr>
              <w:t xml:space="preserve"> Ingreso </w:t>
            </w:r>
            <w:r w:rsidR="00A64231">
              <w:rPr>
                <w:rFonts w:ascii="Arial" w:hAnsi="Arial" w:cs="Arial"/>
                <w:b/>
                <w:bCs/>
              </w:rPr>
              <w:t>Vehículo</w:t>
            </w:r>
            <w:r w:rsidR="003D2087">
              <w:rPr>
                <w:rFonts w:ascii="Arial" w:hAnsi="Arial" w:cs="Arial"/>
                <w:b/>
                <w:bCs/>
              </w:rPr>
              <w:t xml:space="preserve"> al Parqueadero</w:t>
            </w:r>
          </w:p>
        </w:tc>
      </w:tr>
      <w:tr w:rsidR="00C66A5E" w14:paraId="66AB4B9A"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20CCD9A5" w14:textId="77777777" w:rsidR="00C66A5E" w:rsidRDefault="00C66A5E" w:rsidP="00807112">
            <w:pPr>
              <w:jc w:val="center"/>
              <w:rPr>
                <w:rFonts w:ascii="Arial" w:hAnsi="Arial" w:cs="Arial"/>
                <w:b/>
                <w:bCs/>
              </w:rPr>
            </w:pPr>
            <w:r>
              <w:rPr>
                <w:rFonts w:ascii="Arial" w:hAnsi="Arial" w:cs="Arial"/>
                <w:b/>
                <w:bCs/>
              </w:rPr>
              <w:t>Acciones a realizar por el sistema</w:t>
            </w:r>
          </w:p>
        </w:tc>
        <w:tc>
          <w:tcPr>
            <w:tcW w:w="112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6DC64C4E" w14:textId="77777777" w:rsidR="00C66A5E" w:rsidRDefault="00C66A5E" w:rsidP="00B1205D">
            <w:pPr>
              <w:rPr>
                <w:rFonts w:ascii="Arial" w:hAnsi="Arial" w:cs="Arial"/>
                <w:b/>
                <w:bCs/>
              </w:rPr>
            </w:pPr>
            <w:r>
              <w:rPr>
                <w:rFonts w:ascii="Arial" w:hAnsi="Arial" w:cs="Arial"/>
                <w:b/>
                <w:bCs/>
              </w:rPr>
              <w:t xml:space="preserve">Clase responsable de ejecutar la acción </w:t>
            </w:r>
          </w:p>
        </w:tc>
        <w:tc>
          <w:tcPr>
            <w:tcW w:w="1398" w:type="pct"/>
            <w:tcBorders>
              <w:top w:val="outset" w:sz="6" w:space="0" w:color="auto"/>
              <w:left w:val="outset" w:sz="6" w:space="0" w:color="auto"/>
              <w:bottom w:val="outset" w:sz="6" w:space="0" w:color="auto"/>
              <w:right w:val="outset" w:sz="6" w:space="0" w:color="auto"/>
            </w:tcBorders>
            <w:shd w:val="clear" w:color="auto" w:fill="C8E0E0"/>
          </w:tcPr>
          <w:p w14:paraId="6B6A4378" w14:textId="77777777" w:rsidR="00C66A5E" w:rsidRDefault="00C66A5E" w:rsidP="00807112">
            <w:pPr>
              <w:jc w:val="center"/>
              <w:rPr>
                <w:rFonts w:ascii="Arial" w:hAnsi="Arial" w:cs="Arial"/>
                <w:b/>
                <w:bCs/>
              </w:rPr>
            </w:pPr>
            <w:r>
              <w:rPr>
                <w:rFonts w:ascii="Arial" w:hAnsi="Arial" w:cs="Arial"/>
                <w:b/>
                <w:bCs/>
              </w:rPr>
              <w:t>Clase con la cual colabora</w:t>
            </w:r>
          </w:p>
        </w:tc>
      </w:tr>
      <w:tr w:rsidR="00C66A5E" w14:paraId="2DB52C37"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803A45" w14:textId="77777777" w:rsidR="00C66A5E" w:rsidRPr="003D2087" w:rsidRDefault="003D2087" w:rsidP="00707F05">
            <w:pPr>
              <w:numPr>
                <w:ilvl w:val="0"/>
                <w:numId w:val="15"/>
              </w:numPr>
              <w:jc w:val="both"/>
              <w:rPr>
                <w:rFonts w:ascii="Arial" w:hAnsi="Arial" w:cs="Arial"/>
                <w:bCs/>
              </w:rPr>
            </w:pPr>
            <w:r w:rsidRPr="003D2087">
              <w:rPr>
                <w:rFonts w:ascii="Arial" w:hAnsi="Arial" w:cs="Arial"/>
                <w:bCs/>
              </w:rPr>
              <w:t xml:space="preserve">Recibir el evento y la información </w:t>
            </w:r>
            <w:r>
              <w:rPr>
                <w:rFonts w:ascii="Arial" w:hAnsi="Arial" w:cs="Arial"/>
                <w:bCs/>
              </w:rPr>
              <w:t xml:space="preserve">del evento, esto incluye: La placa del </w:t>
            </w:r>
            <w:r w:rsidR="00A64231">
              <w:rPr>
                <w:rFonts w:ascii="Arial" w:hAnsi="Arial" w:cs="Arial"/>
                <w:bCs/>
              </w:rPr>
              <w:t>vehículo</w:t>
            </w:r>
            <w:r>
              <w:rPr>
                <w:rFonts w:ascii="Arial" w:hAnsi="Arial" w:cs="Arial"/>
                <w:bCs/>
              </w:rPr>
              <w:t xml:space="preserve">, tipo del </w:t>
            </w:r>
            <w:r w:rsidR="00A64231">
              <w:rPr>
                <w:rFonts w:ascii="Arial" w:hAnsi="Arial" w:cs="Arial"/>
                <w:bCs/>
              </w:rPr>
              <w:t>vehículo</w:t>
            </w:r>
            <w:r>
              <w:rPr>
                <w:rFonts w:ascii="Arial" w:hAnsi="Arial" w:cs="Arial"/>
                <w:bCs/>
              </w:rPr>
              <w:t>, tiempo estimado de parqueo y el ID del cliente.</w:t>
            </w:r>
            <w:r w:rsidR="00707F05">
              <w:rPr>
                <w:rFonts w:ascii="Arial" w:hAnsi="Arial" w:cs="Arial"/>
                <w:bCs/>
              </w:rPr>
              <w:t xml:space="preserve"> </w:t>
            </w:r>
            <w:r w:rsidR="00A64231">
              <w:rPr>
                <w:rFonts w:ascii="Arial" w:hAnsi="Arial" w:cs="Arial"/>
                <w:bCs/>
              </w:rPr>
              <w:t>Además</w:t>
            </w:r>
            <w:r w:rsidR="00707F05">
              <w:rPr>
                <w:rFonts w:ascii="Arial" w:hAnsi="Arial" w:cs="Arial"/>
                <w:bCs/>
              </w:rPr>
              <w:t xml:space="preserve"> se obtiene la hora actual del sistema.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485569" w14:textId="77777777" w:rsidR="00C66A5E" w:rsidRDefault="00707F05" w:rsidP="00A417E7">
            <w:pPr>
              <w:rPr>
                <w:rFonts w:ascii="Arial" w:hAnsi="Arial" w:cs="Arial"/>
              </w:rPr>
            </w:pPr>
            <w:r>
              <w:rPr>
                <w:rFonts w:ascii="Arial" w:hAnsi="Arial" w:cs="Arial"/>
              </w:rPr>
              <w:t>MainGui</w:t>
            </w:r>
          </w:p>
        </w:tc>
        <w:tc>
          <w:tcPr>
            <w:tcW w:w="1398" w:type="pct"/>
            <w:tcBorders>
              <w:top w:val="outset" w:sz="6" w:space="0" w:color="auto"/>
              <w:left w:val="outset" w:sz="6" w:space="0" w:color="auto"/>
              <w:bottom w:val="outset" w:sz="6" w:space="0" w:color="auto"/>
              <w:right w:val="outset" w:sz="6" w:space="0" w:color="auto"/>
            </w:tcBorders>
          </w:tcPr>
          <w:p w14:paraId="30019003" w14:textId="77777777" w:rsidR="00C66A5E" w:rsidRDefault="003D2087" w:rsidP="00A417E7">
            <w:pPr>
              <w:rPr>
                <w:rFonts w:ascii="Arial" w:hAnsi="Arial" w:cs="Arial"/>
              </w:rPr>
            </w:pPr>
            <w:r>
              <w:rPr>
                <w:rFonts w:ascii="Arial" w:hAnsi="Arial" w:cs="Arial"/>
              </w:rPr>
              <w:t>Parqueaderos</w:t>
            </w:r>
            <w:r w:rsidR="00707F05">
              <w:rPr>
                <w:rFonts w:ascii="Arial" w:hAnsi="Arial" w:cs="Arial"/>
              </w:rPr>
              <w:t xml:space="preserve">, </w:t>
            </w:r>
          </w:p>
          <w:p w14:paraId="46FE8806" w14:textId="77777777" w:rsidR="00707F05" w:rsidRDefault="00707F05" w:rsidP="00A417E7">
            <w:pPr>
              <w:rPr>
                <w:rFonts w:ascii="Arial" w:hAnsi="Arial" w:cs="Arial"/>
              </w:rPr>
            </w:pPr>
            <w:r>
              <w:rPr>
                <w:rFonts w:ascii="Arial" w:hAnsi="Arial" w:cs="Arial"/>
              </w:rPr>
              <w:t>RelojInterno</w:t>
            </w:r>
          </w:p>
        </w:tc>
      </w:tr>
      <w:tr w:rsidR="00BF0E2E" w14:paraId="42A31A72"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A6E1240" w14:textId="77777777" w:rsidR="00BF0E2E" w:rsidRPr="00707F05" w:rsidRDefault="00BF0E2E" w:rsidP="00707F05">
            <w:pPr>
              <w:numPr>
                <w:ilvl w:val="0"/>
                <w:numId w:val="15"/>
              </w:numPr>
              <w:jc w:val="both"/>
              <w:rPr>
                <w:rFonts w:ascii="Arial" w:hAnsi="Arial" w:cs="Arial"/>
                <w:bCs/>
              </w:rPr>
            </w:pPr>
            <w:r>
              <w:rPr>
                <w:rFonts w:ascii="Arial" w:hAnsi="Arial" w:cs="Arial"/>
                <w:bCs/>
              </w:rPr>
              <w:t xml:space="preserve">Se Obtiene la entrada en que debe ser ingresado el </w:t>
            </w:r>
            <w:r w:rsidR="00A64231">
              <w:rPr>
                <w:rFonts w:ascii="Arial" w:hAnsi="Arial" w:cs="Arial"/>
                <w:bCs/>
              </w:rPr>
              <w:t>vehículo</w:t>
            </w:r>
            <w:r>
              <w:rPr>
                <w:rFonts w:ascii="Arial" w:hAnsi="Arial" w:cs="Arial"/>
                <w:bCs/>
              </w:rPr>
              <w:t xml:space="preserve"> por medio de la placa.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BBED3AE" w14:textId="77777777" w:rsidR="00BF0E2E" w:rsidRDefault="00BF0E2E" w:rsidP="00A417E7">
            <w:pPr>
              <w:rPr>
                <w:rFonts w:ascii="Arial" w:hAnsi="Arial" w:cs="Arial"/>
              </w:rPr>
            </w:pPr>
            <w:r>
              <w:rPr>
                <w:rFonts w:ascii="Arial" w:hAnsi="Arial" w:cs="Arial"/>
              </w:rPr>
              <w:t>Parqueadero</w:t>
            </w:r>
          </w:p>
        </w:tc>
        <w:tc>
          <w:tcPr>
            <w:tcW w:w="1398" w:type="pct"/>
            <w:tcBorders>
              <w:top w:val="outset" w:sz="6" w:space="0" w:color="auto"/>
              <w:left w:val="outset" w:sz="6" w:space="0" w:color="auto"/>
              <w:bottom w:val="outset" w:sz="6" w:space="0" w:color="auto"/>
              <w:right w:val="outset" w:sz="6" w:space="0" w:color="auto"/>
            </w:tcBorders>
          </w:tcPr>
          <w:p w14:paraId="32CB770E" w14:textId="77777777" w:rsidR="00BF0E2E" w:rsidRDefault="00BF0E2E" w:rsidP="00707F05">
            <w:pPr>
              <w:rPr>
                <w:rFonts w:ascii="Arial" w:hAnsi="Arial" w:cs="Arial"/>
              </w:rPr>
            </w:pPr>
            <w:r>
              <w:rPr>
                <w:rFonts w:ascii="Arial" w:hAnsi="Arial" w:cs="Arial"/>
              </w:rPr>
              <w:t>Vehiculo</w:t>
            </w:r>
          </w:p>
        </w:tc>
      </w:tr>
      <w:tr w:rsidR="00C66A5E" w14:paraId="5FCC6C3F"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3A5066" w14:textId="77777777" w:rsidR="00C66A5E" w:rsidRPr="00BF0E2E" w:rsidRDefault="00BF0E2E" w:rsidP="00BF0E2E">
            <w:pPr>
              <w:numPr>
                <w:ilvl w:val="0"/>
                <w:numId w:val="15"/>
              </w:numPr>
              <w:rPr>
                <w:rFonts w:ascii="Arial" w:hAnsi="Arial" w:cs="Arial"/>
                <w:bCs/>
              </w:rPr>
            </w:pPr>
            <w:r>
              <w:rPr>
                <w:rFonts w:ascii="Arial" w:hAnsi="Arial" w:cs="Arial"/>
                <w:bCs/>
              </w:rPr>
              <w:t xml:space="preserve">Si la entrada asignada tiene espacios disponibles el </w:t>
            </w:r>
            <w:r w:rsidR="00A64231">
              <w:rPr>
                <w:rFonts w:ascii="Arial" w:hAnsi="Arial" w:cs="Arial"/>
                <w:bCs/>
              </w:rPr>
              <w:t>vehículo</w:t>
            </w:r>
            <w:r>
              <w:rPr>
                <w:rFonts w:ascii="Arial" w:hAnsi="Arial" w:cs="Arial"/>
                <w:bCs/>
              </w:rPr>
              <w:t xml:space="preserve"> ingresa a esta, de no ser </w:t>
            </w:r>
            <w:r w:rsidR="00A64231">
              <w:rPr>
                <w:rFonts w:ascii="Arial" w:hAnsi="Arial" w:cs="Arial"/>
                <w:bCs/>
              </w:rPr>
              <w:t>así</w:t>
            </w:r>
            <w:r>
              <w:rPr>
                <w:rFonts w:ascii="Arial" w:hAnsi="Arial" w:cs="Arial"/>
                <w:bCs/>
              </w:rPr>
              <w:t xml:space="preserve"> ingresa al </w:t>
            </w:r>
            <w:r w:rsidR="00A64231">
              <w:rPr>
                <w:rFonts w:ascii="Arial" w:hAnsi="Arial" w:cs="Arial"/>
                <w:bCs/>
              </w:rPr>
              <w:t>sótano</w:t>
            </w:r>
            <w:r>
              <w:rPr>
                <w:rFonts w:ascii="Arial" w:hAnsi="Arial" w:cs="Arial"/>
                <w:bCs/>
              </w:rPr>
              <w:t xml:space="preserve">. En el caso de que no se pueda ubicar ni en su entrada ni el </w:t>
            </w:r>
            <w:r w:rsidR="00A64231">
              <w:rPr>
                <w:rFonts w:ascii="Arial" w:hAnsi="Arial" w:cs="Arial"/>
                <w:bCs/>
              </w:rPr>
              <w:t>sótano</w:t>
            </w:r>
            <w:r>
              <w:rPr>
                <w:rFonts w:ascii="Arial" w:hAnsi="Arial" w:cs="Arial"/>
                <w:bCs/>
              </w:rPr>
              <w:t>, el ingreso se detiene y se le informa al cliente que no hay parqueaderos disponibles.</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2B0963" w14:textId="77777777" w:rsidR="00C66A5E" w:rsidRDefault="00BF0E2E" w:rsidP="00A417E7">
            <w:pPr>
              <w:rPr>
                <w:rFonts w:ascii="Arial" w:hAnsi="Arial" w:cs="Arial"/>
              </w:rPr>
            </w:pPr>
            <w:r>
              <w:rPr>
                <w:rFonts w:ascii="Arial" w:hAnsi="Arial" w:cs="Arial"/>
              </w:rPr>
              <w:t>Parqueadero</w:t>
            </w:r>
          </w:p>
        </w:tc>
        <w:tc>
          <w:tcPr>
            <w:tcW w:w="1398" w:type="pct"/>
            <w:tcBorders>
              <w:top w:val="outset" w:sz="6" w:space="0" w:color="auto"/>
              <w:left w:val="outset" w:sz="6" w:space="0" w:color="auto"/>
              <w:bottom w:val="outset" w:sz="6" w:space="0" w:color="auto"/>
              <w:right w:val="outset" w:sz="6" w:space="0" w:color="auto"/>
            </w:tcBorders>
          </w:tcPr>
          <w:p w14:paraId="3C13D483" w14:textId="77777777" w:rsidR="00C66A5E" w:rsidRDefault="00BF0E2E" w:rsidP="00A417E7">
            <w:pPr>
              <w:rPr>
                <w:rFonts w:ascii="Arial" w:hAnsi="Arial" w:cs="Arial"/>
              </w:rPr>
            </w:pPr>
            <w:r>
              <w:rPr>
                <w:rFonts w:ascii="Arial" w:hAnsi="Arial" w:cs="Arial"/>
              </w:rPr>
              <w:t>EntradaParqueadero, MainGui</w:t>
            </w:r>
          </w:p>
        </w:tc>
      </w:tr>
      <w:tr w:rsidR="00BF0E2E" w14:paraId="71763B09"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6191BE" w14:textId="77777777" w:rsidR="00BF0E2E" w:rsidRDefault="00BF0E2E" w:rsidP="00BF0E2E">
            <w:pPr>
              <w:numPr>
                <w:ilvl w:val="0"/>
                <w:numId w:val="15"/>
              </w:numPr>
              <w:rPr>
                <w:rFonts w:ascii="Arial" w:hAnsi="Arial" w:cs="Arial"/>
                <w:bCs/>
              </w:rPr>
            </w:pPr>
            <w:r>
              <w:rPr>
                <w:rFonts w:ascii="Arial" w:hAnsi="Arial" w:cs="Arial"/>
                <w:bCs/>
              </w:rPr>
              <w:t xml:space="preserve">Ubicar el </w:t>
            </w:r>
            <w:r w:rsidR="00A64231">
              <w:rPr>
                <w:rFonts w:ascii="Arial" w:hAnsi="Arial" w:cs="Arial"/>
                <w:bCs/>
              </w:rPr>
              <w:t>vehículo</w:t>
            </w:r>
            <w:r>
              <w:rPr>
                <w:rFonts w:ascii="Arial" w:hAnsi="Arial" w:cs="Arial"/>
                <w:bCs/>
              </w:rPr>
              <w:t xml:space="preserve"> dentro de su entrada en una celda teniendo en cuenta la hora estimada de retiro.</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20EC3A" w14:textId="77777777" w:rsidR="00BF0E2E" w:rsidRDefault="00BF0E2E" w:rsidP="00A417E7">
            <w:pPr>
              <w:rPr>
                <w:rFonts w:ascii="Arial" w:hAnsi="Arial" w:cs="Arial"/>
              </w:rPr>
            </w:pPr>
            <w:r>
              <w:rPr>
                <w:rFonts w:ascii="Arial" w:hAnsi="Arial" w:cs="Arial"/>
              </w:rPr>
              <w:t>EntradaParqueadero</w:t>
            </w:r>
          </w:p>
        </w:tc>
        <w:tc>
          <w:tcPr>
            <w:tcW w:w="1398" w:type="pct"/>
            <w:tcBorders>
              <w:top w:val="outset" w:sz="6" w:space="0" w:color="auto"/>
              <w:left w:val="outset" w:sz="6" w:space="0" w:color="auto"/>
              <w:bottom w:val="outset" w:sz="6" w:space="0" w:color="auto"/>
              <w:right w:val="outset" w:sz="6" w:space="0" w:color="auto"/>
            </w:tcBorders>
          </w:tcPr>
          <w:p w14:paraId="5C1374D7" w14:textId="77777777" w:rsidR="00BF0E2E" w:rsidRDefault="00BF0E2E" w:rsidP="00A417E7">
            <w:pPr>
              <w:rPr>
                <w:rFonts w:ascii="Arial" w:hAnsi="Arial" w:cs="Arial"/>
              </w:rPr>
            </w:pPr>
            <w:r>
              <w:rPr>
                <w:rFonts w:ascii="Arial" w:hAnsi="Arial" w:cs="Arial"/>
              </w:rPr>
              <w:t>Vehiculo</w:t>
            </w:r>
          </w:p>
        </w:tc>
      </w:tr>
      <w:tr w:rsidR="00BF0E2E" w14:paraId="15ADC3D5"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C3CDCA" w14:textId="77777777" w:rsidR="00BF0E2E" w:rsidRPr="00707F05" w:rsidRDefault="00BF0E2E" w:rsidP="000F398F">
            <w:pPr>
              <w:numPr>
                <w:ilvl w:val="0"/>
                <w:numId w:val="15"/>
              </w:numPr>
              <w:jc w:val="both"/>
              <w:rPr>
                <w:rFonts w:ascii="Arial" w:hAnsi="Arial" w:cs="Arial"/>
                <w:bCs/>
              </w:rPr>
            </w:pPr>
            <w:r w:rsidRPr="00707F05">
              <w:rPr>
                <w:rFonts w:ascii="Arial" w:hAnsi="Arial" w:cs="Arial"/>
                <w:bCs/>
              </w:rPr>
              <w:t>Se crea el recibo relacionado con el evento, con la información recibida anteriormente</w:t>
            </w:r>
            <w:r>
              <w:rPr>
                <w:rFonts w:ascii="Arial" w:hAnsi="Arial" w:cs="Arial"/>
                <w:bCs/>
              </w:rPr>
              <w:t xml:space="preserve"> y</w:t>
            </w:r>
            <w:r w:rsidRPr="00707F05">
              <w:rPr>
                <w:rFonts w:ascii="Arial" w:hAnsi="Arial" w:cs="Arial"/>
                <w:bCs/>
              </w:rPr>
              <w:t xml:space="preserve"> de ser necesario se crea el usuario en el sist</w:t>
            </w:r>
            <w:r>
              <w:rPr>
                <w:rFonts w:ascii="Arial" w:hAnsi="Arial" w:cs="Arial"/>
                <w:bCs/>
              </w:rPr>
              <w:t>e</w:t>
            </w:r>
            <w:r w:rsidRPr="00707F05">
              <w:rPr>
                <w:rFonts w:ascii="Arial" w:hAnsi="Arial" w:cs="Arial"/>
                <w:bCs/>
              </w:rPr>
              <w:t>ma.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BAB298" w14:textId="77777777" w:rsidR="00BF0E2E" w:rsidRDefault="00BF0E2E" w:rsidP="000F398F">
            <w:pPr>
              <w:rPr>
                <w:rFonts w:ascii="Arial" w:hAnsi="Arial" w:cs="Arial"/>
              </w:rPr>
            </w:pPr>
            <w:r>
              <w:rPr>
                <w:rFonts w:ascii="Arial" w:hAnsi="Arial" w:cs="Arial"/>
              </w:rPr>
              <w:t>LogEventos</w:t>
            </w:r>
          </w:p>
        </w:tc>
        <w:tc>
          <w:tcPr>
            <w:tcW w:w="1398" w:type="pct"/>
            <w:tcBorders>
              <w:top w:val="outset" w:sz="6" w:space="0" w:color="auto"/>
              <w:left w:val="outset" w:sz="6" w:space="0" w:color="auto"/>
              <w:bottom w:val="outset" w:sz="6" w:space="0" w:color="auto"/>
              <w:right w:val="outset" w:sz="6" w:space="0" w:color="auto"/>
            </w:tcBorders>
          </w:tcPr>
          <w:p w14:paraId="166266DC" w14:textId="77777777" w:rsidR="00BF0E2E" w:rsidRDefault="00BF0E2E" w:rsidP="000F398F">
            <w:pPr>
              <w:rPr>
                <w:rFonts w:ascii="Arial" w:hAnsi="Arial" w:cs="Arial"/>
              </w:rPr>
            </w:pPr>
            <w:r>
              <w:rPr>
                <w:rFonts w:ascii="Arial" w:hAnsi="Arial" w:cs="Arial"/>
              </w:rPr>
              <w:t>MainGui</w:t>
            </w:r>
            <w:r w:rsidR="0077702B">
              <w:rPr>
                <w:rFonts w:ascii="Arial" w:hAnsi="Arial" w:cs="Arial"/>
              </w:rPr>
              <w:t>,</w:t>
            </w:r>
          </w:p>
          <w:p w14:paraId="5810C04A" w14:textId="77777777" w:rsidR="0077702B" w:rsidRDefault="0077702B" w:rsidP="000F398F">
            <w:pPr>
              <w:rPr>
                <w:rFonts w:ascii="Arial" w:hAnsi="Arial" w:cs="Arial"/>
              </w:rPr>
            </w:pPr>
            <w:r>
              <w:rPr>
                <w:rFonts w:ascii="Arial" w:hAnsi="Arial" w:cs="Arial"/>
              </w:rPr>
              <w:t>Recibo</w:t>
            </w:r>
          </w:p>
        </w:tc>
      </w:tr>
    </w:tbl>
    <w:p w14:paraId="463E79E7" w14:textId="77777777" w:rsidR="00A417E7" w:rsidRDefault="00A417E7" w:rsidP="00C72032">
      <w:pPr>
        <w:rPr>
          <w:i/>
          <w:color w:val="3366FF"/>
        </w:rPr>
      </w:pPr>
    </w:p>
    <w:p w14:paraId="65D75D3F" w14:textId="77777777" w:rsidR="00B1205D" w:rsidRDefault="00B1205D" w:rsidP="00C72032">
      <w:pPr>
        <w:rPr>
          <w:i/>
          <w:color w:val="3366FF"/>
        </w:rPr>
      </w:pPr>
    </w:p>
    <w:tbl>
      <w:tblPr>
        <w:tblW w:w="4992"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683"/>
        <w:gridCol w:w="2126"/>
        <w:gridCol w:w="2520"/>
      </w:tblGrid>
      <w:tr w:rsidR="00807112" w14:paraId="1B128BD4" w14:textId="77777777" w:rsidTr="0077702B">
        <w:trPr>
          <w:tblCellSpacing w:w="15" w:type="dxa"/>
        </w:trPr>
        <w:tc>
          <w:tcPr>
            <w:tcW w:w="496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12211AEC" w14:textId="77777777" w:rsidR="00807112" w:rsidRDefault="00807112" w:rsidP="00CC4C1A">
            <w:pPr>
              <w:rPr>
                <w:rFonts w:ascii="Arial" w:hAnsi="Arial" w:cs="Arial"/>
                <w:b/>
                <w:bCs/>
              </w:rPr>
            </w:pPr>
            <w:r>
              <w:rPr>
                <w:rFonts w:ascii="Arial" w:hAnsi="Arial" w:cs="Arial"/>
                <w:b/>
                <w:bCs/>
              </w:rPr>
              <w:t>Nombre del evento externo:</w:t>
            </w:r>
            <w:r w:rsidR="00C02B4B">
              <w:rPr>
                <w:rFonts w:ascii="Arial" w:hAnsi="Arial" w:cs="Arial"/>
                <w:b/>
                <w:bCs/>
              </w:rPr>
              <w:t xml:space="preserve"> Incremento del tiempo en el reloj</w:t>
            </w:r>
          </w:p>
        </w:tc>
      </w:tr>
      <w:tr w:rsidR="00807112" w14:paraId="393CE738"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318B116B" w14:textId="77777777" w:rsidR="00807112" w:rsidRDefault="00807112" w:rsidP="00807112">
            <w:pPr>
              <w:jc w:val="center"/>
              <w:rPr>
                <w:rFonts w:ascii="Arial" w:hAnsi="Arial" w:cs="Arial"/>
                <w:b/>
                <w:bCs/>
              </w:rPr>
            </w:pPr>
            <w:r>
              <w:rPr>
                <w:rFonts w:ascii="Arial" w:hAnsi="Arial" w:cs="Arial"/>
                <w:b/>
                <w:bCs/>
              </w:rPr>
              <w:t>Acciones a realizar por el sistema</w:t>
            </w:r>
          </w:p>
        </w:tc>
        <w:tc>
          <w:tcPr>
            <w:tcW w:w="11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3F2801B3" w14:textId="77777777" w:rsidR="00807112" w:rsidRDefault="00807112" w:rsidP="00807112">
            <w:pPr>
              <w:jc w:val="center"/>
              <w:rPr>
                <w:rFonts w:ascii="Arial" w:hAnsi="Arial" w:cs="Arial"/>
                <w:b/>
                <w:bCs/>
              </w:rPr>
            </w:pPr>
            <w:r>
              <w:rPr>
                <w:rFonts w:ascii="Arial" w:hAnsi="Arial" w:cs="Arial"/>
                <w:b/>
                <w:bCs/>
              </w:rPr>
              <w:t>Clase responsable de ejecutar la acción</w:t>
            </w:r>
          </w:p>
        </w:tc>
        <w:tc>
          <w:tcPr>
            <w:tcW w:w="1303" w:type="pct"/>
            <w:tcBorders>
              <w:top w:val="outset" w:sz="6" w:space="0" w:color="auto"/>
              <w:left w:val="outset" w:sz="6" w:space="0" w:color="auto"/>
              <w:bottom w:val="outset" w:sz="6" w:space="0" w:color="auto"/>
              <w:right w:val="outset" w:sz="6" w:space="0" w:color="auto"/>
            </w:tcBorders>
            <w:shd w:val="clear" w:color="auto" w:fill="C8E0E0"/>
          </w:tcPr>
          <w:p w14:paraId="7CD602F8" w14:textId="77777777" w:rsidR="00807112" w:rsidRDefault="00807112" w:rsidP="00807112">
            <w:pPr>
              <w:jc w:val="center"/>
              <w:rPr>
                <w:rFonts w:ascii="Arial" w:hAnsi="Arial" w:cs="Arial"/>
                <w:b/>
                <w:bCs/>
              </w:rPr>
            </w:pPr>
            <w:r>
              <w:rPr>
                <w:rFonts w:ascii="Arial" w:hAnsi="Arial" w:cs="Arial"/>
                <w:b/>
                <w:bCs/>
              </w:rPr>
              <w:t>Clase con la cual colabora</w:t>
            </w:r>
          </w:p>
        </w:tc>
      </w:tr>
      <w:tr w:rsidR="00807112" w:rsidRPr="0077702B" w14:paraId="33847449"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7F2462" w14:textId="77777777" w:rsidR="00807112" w:rsidRPr="0077702B" w:rsidRDefault="0077702B" w:rsidP="0077702B">
            <w:pPr>
              <w:numPr>
                <w:ilvl w:val="0"/>
                <w:numId w:val="17"/>
              </w:numPr>
              <w:rPr>
                <w:rFonts w:ascii="Arial" w:hAnsi="Arial" w:cs="Arial"/>
                <w:bCs/>
              </w:rPr>
            </w:pPr>
            <w:r w:rsidRPr="0077702B">
              <w:rPr>
                <w:rFonts w:ascii="Arial" w:hAnsi="Arial" w:cs="Arial"/>
                <w:bCs/>
              </w:rPr>
              <w:t>Se recibe el llamado al evento de incremento, sea porque paso un minuto o porque el usuario pide un incremento del tiempo.</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A3CA06" w14:textId="77777777" w:rsidR="00807112" w:rsidRPr="0077702B" w:rsidRDefault="0077702B" w:rsidP="00CC4C1A">
            <w:pPr>
              <w:rPr>
                <w:rFonts w:ascii="Arial" w:hAnsi="Arial" w:cs="Arial"/>
              </w:rPr>
            </w:pPr>
            <w:r w:rsidRPr="0077702B">
              <w:rPr>
                <w:rFonts w:ascii="Arial" w:hAnsi="Arial" w:cs="Arial"/>
              </w:rPr>
              <w:t>RelojInterno</w:t>
            </w:r>
          </w:p>
        </w:tc>
        <w:tc>
          <w:tcPr>
            <w:tcW w:w="1303" w:type="pct"/>
            <w:tcBorders>
              <w:top w:val="outset" w:sz="6" w:space="0" w:color="auto"/>
              <w:left w:val="outset" w:sz="6" w:space="0" w:color="auto"/>
              <w:bottom w:val="outset" w:sz="6" w:space="0" w:color="auto"/>
              <w:right w:val="outset" w:sz="6" w:space="0" w:color="auto"/>
            </w:tcBorders>
          </w:tcPr>
          <w:p w14:paraId="1E8A1CED" w14:textId="77777777" w:rsidR="00807112" w:rsidRPr="0077702B" w:rsidRDefault="0077702B" w:rsidP="00CC4C1A">
            <w:pPr>
              <w:rPr>
                <w:rFonts w:ascii="Arial" w:hAnsi="Arial" w:cs="Arial"/>
              </w:rPr>
            </w:pPr>
            <w:r w:rsidRPr="0077702B">
              <w:rPr>
                <w:rFonts w:ascii="Arial" w:hAnsi="Arial" w:cs="Arial"/>
              </w:rPr>
              <w:t>MainGui</w:t>
            </w:r>
          </w:p>
        </w:tc>
      </w:tr>
      <w:tr w:rsidR="00807112" w:rsidRPr="0077702B" w14:paraId="3D7559FF"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6DD33B" w14:textId="77777777" w:rsidR="00807112" w:rsidRPr="0077702B" w:rsidRDefault="0077702B" w:rsidP="0077702B">
            <w:pPr>
              <w:numPr>
                <w:ilvl w:val="0"/>
                <w:numId w:val="17"/>
              </w:numPr>
              <w:rPr>
                <w:rFonts w:ascii="Arial" w:hAnsi="Arial" w:cs="Arial"/>
                <w:bCs/>
              </w:rPr>
            </w:pPr>
            <w:r>
              <w:rPr>
                <w:rFonts w:ascii="Arial" w:hAnsi="Arial" w:cs="Arial"/>
                <w:bCs/>
              </w:rPr>
              <w:t>Se hace el incremento en horas y minutos del tiempo almacenado como tiempo actual (evitando que se pase de 24h y 60m).</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F4D7FE9" w14:textId="77777777" w:rsidR="00807112" w:rsidRPr="0077702B" w:rsidRDefault="0077702B" w:rsidP="00CC4C1A">
            <w:pPr>
              <w:rPr>
                <w:rFonts w:ascii="Arial" w:hAnsi="Arial" w:cs="Arial"/>
              </w:rPr>
            </w:pPr>
            <w:r>
              <w:rPr>
                <w:rFonts w:ascii="Arial" w:hAnsi="Arial" w:cs="Arial"/>
              </w:rPr>
              <w:t>RelojInterno</w:t>
            </w:r>
          </w:p>
        </w:tc>
        <w:tc>
          <w:tcPr>
            <w:tcW w:w="1303" w:type="pct"/>
            <w:tcBorders>
              <w:top w:val="outset" w:sz="6" w:space="0" w:color="auto"/>
              <w:left w:val="outset" w:sz="6" w:space="0" w:color="auto"/>
              <w:bottom w:val="outset" w:sz="6" w:space="0" w:color="auto"/>
              <w:right w:val="outset" w:sz="6" w:space="0" w:color="auto"/>
            </w:tcBorders>
          </w:tcPr>
          <w:p w14:paraId="1B30E2B1" w14:textId="77777777" w:rsidR="00807112" w:rsidRPr="0077702B" w:rsidRDefault="00807112" w:rsidP="00CC4C1A">
            <w:pPr>
              <w:rPr>
                <w:rFonts w:ascii="Arial" w:hAnsi="Arial" w:cs="Arial"/>
              </w:rPr>
            </w:pPr>
          </w:p>
        </w:tc>
      </w:tr>
      <w:tr w:rsidR="00807112" w14:paraId="2C5898CA"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0A603B" w14:textId="77777777" w:rsidR="00807112" w:rsidRDefault="0077702B" w:rsidP="0077702B">
            <w:pPr>
              <w:numPr>
                <w:ilvl w:val="0"/>
                <w:numId w:val="17"/>
              </w:numPr>
              <w:rPr>
                <w:rFonts w:ascii="Arial" w:hAnsi="Arial" w:cs="Arial"/>
                <w:b/>
                <w:bCs/>
              </w:rPr>
            </w:pPr>
            <w:r>
              <w:rPr>
                <w:rFonts w:ascii="Arial" w:hAnsi="Arial" w:cs="Arial"/>
                <w:bCs/>
              </w:rPr>
              <w:t>Se actualiza el tiempo actual del RelojInterno.</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B1A940B" w14:textId="77777777" w:rsidR="00807112" w:rsidRDefault="0077702B" w:rsidP="00CC4C1A">
            <w:pPr>
              <w:rPr>
                <w:rFonts w:ascii="Arial" w:hAnsi="Arial" w:cs="Arial"/>
              </w:rPr>
            </w:pPr>
            <w:r>
              <w:rPr>
                <w:rFonts w:ascii="Arial" w:hAnsi="Arial" w:cs="Arial"/>
              </w:rPr>
              <w:t>RelojInterno</w:t>
            </w:r>
          </w:p>
        </w:tc>
        <w:tc>
          <w:tcPr>
            <w:tcW w:w="1303" w:type="pct"/>
            <w:tcBorders>
              <w:top w:val="outset" w:sz="6" w:space="0" w:color="auto"/>
              <w:left w:val="outset" w:sz="6" w:space="0" w:color="auto"/>
              <w:bottom w:val="outset" w:sz="6" w:space="0" w:color="auto"/>
              <w:right w:val="outset" w:sz="6" w:space="0" w:color="auto"/>
            </w:tcBorders>
          </w:tcPr>
          <w:p w14:paraId="25AE5752" w14:textId="77777777" w:rsidR="00807112" w:rsidRDefault="00807112" w:rsidP="00CC4C1A">
            <w:pPr>
              <w:rPr>
                <w:rFonts w:ascii="Arial" w:hAnsi="Arial" w:cs="Arial"/>
              </w:rPr>
            </w:pPr>
          </w:p>
        </w:tc>
      </w:tr>
    </w:tbl>
    <w:p w14:paraId="5DEA5978" w14:textId="77777777" w:rsidR="00807112" w:rsidRDefault="00807112" w:rsidP="00C72032">
      <w:pPr>
        <w:rPr>
          <w:i/>
          <w:color w:val="3366FF"/>
        </w:rPr>
      </w:pPr>
    </w:p>
    <w:p w14:paraId="02773381" w14:textId="77777777" w:rsidR="00807112" w:rsidRDefault="00807112" w:rsidP="00C72032">
      <w:pPr>
        <w:rPr>
          <w:i/>
          <w:color w:val="3366FF"/>
        </w:rPr>
      </w:pPr>
    </w:p>
    <w:p w14:paraId="31FF8659" w14:textId="77777777" w:rsidR="0077702B" w:rsidRDefault="0077702B" w:rsidP="00C72032">
      <w:pPr>
        <w:rPr>
          <w:i/>
          <w:color w:val="3366FF"/>
        </w:rPr>
      </w:pPr>
    </w:p>
    <w:p w14:paraId="32D1DDCD" w14:textId="77777777" w:rsidR="0077702B" w:rsidRDefault="0077702B" w:rsidP="00C72032">
      <w:pPr>
        <w:rPr>
          <w:i/>
          <w:color w:val="3366FF"/>
        </w:rPr>
      </w:pPr>
    </w:p>
    <w:p w14:paraId="3836C74E" w14:textId="77777777" w:rsidR="0077702B" w:rsidRDefault="0077702B" w:rsidP="00C72032">
      <w:pPr>
        <w:rPr>
          <w:i/>
          <w:color w:val="3366FF"/>
        </w:rPr>
      </w:pPr>
    </w:p>
    <w:p w14:paraId="2888E044" w14:textId="77777777" w:rsidR="00A417E7" w:rsidRDefault="00A417E7" w:rsidP="00A417E7">
      <w:pPr>
        <w:pStyle w:val="Ttulo2"/>
      </w:pPr>
      <w:r>
        <w:lastRenderedPageBreak/>
        <w:t>C</w:t>
      </w:r>
      <w:r w:rsidR="00D3442D">
        <w:t>olaboraciones entre instancias de objetos</w:t>
      </w:r>
    </w:p>
    <w:p w14:paraId="26105DE2" w14:textId="77777777" w:rsidR="00A417E7" w:rsidRDefault="00A417E7" w:rsidP="00A417E7">
      <w:pPr>
        <w:rPr>
          <w:i/>
          <w:color w:val="3366FF"/>
        </w:rPr>
      </w:pPr>
      <w:r>
        <w:rPr>
          <w:i/>
          <w:color w:val="3366FF"/>
        </w:rPr>
        <w:t>[</w:t>
      </w:r>
      <w:r w:rsidR="00C66A5E">
        <w:rPr>
          <w:i/>
          <w:color w:val="3366FF"/>
        </w:rPr>
        <w:t xml:space="preserve">Represente a través de un diagrama de secuencia de UML las responsabilidades de cada  objeto participante </w:t>
      </w:r>
      <w:r w:rsidR="00D3442D">
        <w:rPr>
          <w:i/>
          <w:color w:val="3366FF"/>
        </w:rPr>
        <w:t xml:space="preserve"> para implementar </w:t>
      </w:r>
      <w:r w:rsidR="00921541">
        <w:rPr>
          <w:i/>
          <w:color w:val="3366FF"/>
        </w:rPr>
        <w:t>los dos escenarios anteriores</w:t>
      </w:r>
      <w:r w:rsidR="00D3442D">
        <w:rPr>
          <w:i/>
          <w:color w:val="3366FF"/>
        </w:rPr>
        <w:t xml:space="preserve">. </w:t>
      </w:r>
      <w:r w:rsidR="00C66A5E">
        <w:rPr>
          <w:i/>
          <w:color w:val="3366FF"/>
        </w:rPr>
        <w:t>Estas responsabilidades deben definirse como métodos concretos (nombre del método, parámetros de entrada y par</w:t>
      </w:r>
      <w:r w:rsidR="00807112">
        <w:rPr>
          <w:i/>
          <w:color w:val="3366FF"/>
        </w:rPr>
        <w:t>ámetro</w:t>
      </w:r>
      <w:r w:rsidR="00C66A5E">
        <w:rPr>
          <w:i/>
          <w:color w:val="3366FF"/>
        </w:rPr>
        <w:t xml:space="preserve"> de salida) que debe ofrecer la clase </w:t>
      </w:r>
      <w:r w:rsidR="00647D4C">
        <w:rPr>
          <w:i/>
          <w:color w:val="3366FF"/>
        </w:rPr>
        <w:t>responsable de realizar la tarea</w:t>
      </w:r>
      <w:r w:rsidR="00C66A5E">
        <w:rPr>
          <w:i/>
          <w:color w:val="3366FF"/>
        </w:rPr>
        <w:t>.</w:t>
      </w:r>
      <w:r>
        <w:rPr>
          <w:i/>
          <w:color w:val="3366FF"/>
        </w:rPr>
        <w:t>]</w:t>
      </w:r>
    </w:p>
    <w:p w14:paraId="5CEE5E06" w14:textId="77777777" w:rsidR="00C72032" w:rsidRDefault="00C72032" w:rsidP="00C72032">
      <w:pPr>
        <w:rPr>
          <w:i/>
          <w:color w:val="3366FF"/>
        </w:rPr>
      </w:pPr>
    </w:p>
    <w:p w14:paraId="3F99EB7D" w14:textId="77777777" w:rsidR="00921541" w:rsidRDefault="00921541" w:rsidP="00921541">
      <w:pPr>
        <w:pStyle w:val="Ttulo1"/>
      </w:pPr>
      <w:r>
        <w:t>Avance en la implementación</w:t>
      </w:r>
    </w:p>
    <w:p w14:paraId="0EEBF60D" w14:textId="77777777" w:rsidR="00036F8B" w:rsidRDefault="00921541" w:rsidP="00921541">
      <w:pPr>
        <w:rPr>
          <w:i/>
          <w:color w:val="3366FF"/>
        </w:rPr>
      </w:pPr>
      <w:r>
        <w:rPr>
          <w:i/>
          <w:color w:val="3366FF"/>
        </w:rPr>
        <w:t xml:space="preserve">[Junto con el trabajo escrito, se debe mostrar avance  en la implementación del sistema que tenga: Definición en Java de las clases identificadas en el espacio del problema, con los atributos definidos y la declaración de los métodos requeridos para los dos escenarios que se analizaron. Implementación completa del escenario </w:t>
      </w:r>
      <w:r w:rsidR="00036F8B">
        <w:rPr>
          <w:i/>
          <w:color w:val="3366FF"/>
        </w:rPr>
        <w:t xml:space="preserve">de </w:t>
      </w:r>
      <w:r w:rsidR="00036F8B" w:rsidRPr="00036F8B">
        <w:rPr>
          <w:b/>
          <w:color w:val="3366FF"/>
        </w:rPr>
        <w:t>Incremento del Tiempo en el Reloj</w:t>
      </w:r>
      <w:r w:rsidR="00036F8B">
        <w:rPr>
          <w:i/>
          <w:color w:val="3366FF"/>
        </w:rPr>
        <w:t xml:space="preserve">. </w:t>
      </w:r>
    </w:p>
    <w:p w14:paraId="0D4B09D2" w14:textId="77777777" w:rsidR="00036F8B" w:rsidRDefault="00036F8B" w:rsidP="00921541">
      <w:pPr>
        <w:rPr>
          <w:i/>
          <w:color w:val="3366FF"/>
        </w:rPr>
      </w:pPr>
    </w:p>
    <w:p w14:paraId="12C48081" w14:textId="77777777" w:rsidR="00921541" w:rsidRDefault="00036F8B" w:rsidP="00921541">
      <w:pPr>
        <w:rPr>
          <w:i/>
          <w:color w:val="3366FF"/>
        </w:rPr>
      </w:pPr>
      <w:r>
        <w:rPr>
          <w:i/>
          <w:color w:val="3366FF"/>
        </w:rPr>
        <w:t xml:space="preserve">Nota: No se exige que la implementación de esta entrega tenga ya la Interfaz de Usuario; se puede tener una clase general (por ejemplo </w:t>
      </w:r>
      <w:r w:rsidRPr="00036F8B">
        <w:rPr>
          <w:b/>
          <w:i/>
          <w:color w:val="3366FF"/>
        </w:rPr>
        <w:t>ManejadorTorre</w:t>
      </w:r>
      <w:r>
        <w:rPr>
          <w:i/>
          <w:color w:val="3366FF"/>
        </w:rPr>
        <w:t>) que sirva como una clase “puente” que recibe los eventos externos.</w:t>
      </w:r>
    </w:p>
    <w:p w14:paraId="178285B8" w14:textId="77777777" w:rsidR="0054230A" w:rsidRPr="0054230A" w:rsidRDefault="0054230A" w:rsidP="0054230A"/>
    <w:bookmarkEnd w:id="1"/>
    <w:bookmarkEnd w:id="2"/>
    <w:bookmarkEnd w:id="3"/>
    <w:p w14:paraId="0550A7CF" w14:textId="77777777" w:rsidR="00A433F3" w:rsidRDefault="00625239" w:rsidP="00625239">
      <w:pPr>
        <w:pStyle w:val="Ttulo1"/>
      </w:pPr>
      <w:r>
        <w:t>Conclusiones</w:t>
      </w:r>
    </w:p>
    <w:p w14:paraId="02425A03" w14:textId="77777777" w:rsidR="009B30C1" w:rsidRDefault="009B30C1" w:rsidP="009B30C1">
      <w:pPr>
        <w:rPr>
          <w:i/>
          <w:color w:val="3366FF"/>
        </w:rPr>
      </w:pPr>
      <w:r w:rsidRPr="00747F20">
        <w:rPr>
          <w:i/>
          <w:color w:val="3366FF"/>
        </w:rPr>
        <w:t>[</w:t>
      </w:r>
      <w:r>
        <w:rPr>
          <w:i/>
          <w:color w:val="3366FF"/>
        </w:rPr>
        <w:t xml:space="preserve">Agregue comentarios </w:t>
      </w:r>
      <w:r w:rsidR="00745493">
        <w:rPr>
          <w:i/>
          <w:color w:val="3366FF"/>
        </w:rPr>
        <w:t xml:space="preserve">adicionales acerca </w:t>
      </w:r>
      <w:r w:rsidR="0054230A">
        <w:rPr>
          <w:i/>
          <w:color w:val="3366FF"/>
        </w:rPr>
        <w:t xml:space="preserve"> del aprendizaje que obtuvo, los retos que enfrentó y que fueron superados,  los aspectos que encontró difíciles de definir y que considera que necesit</w:t>
      </w:r>
      <w:r w:rsidR="00745493">
        <w:rPr>
          <w:i/>
          <w:color w:val="3366FF"/>
        </w:rPr>
        <w:t>a un acompañamiento adicional.</w:t>
      </w:r>
      <w:r>
        <w:rPr>
          <w:i/>
          <w:color w:val="3366FF"/>
        </w:rPr>
        <w:t>]</w:t>
      </w:r>
    </w:p>
    <w:p w14:paraId="4683E634" w14:textId="77777777" w:rsidR="009B30C1" w:rsidRPr="009B30C1" w:rsidRDefault="009B30C1" w:rsidP="009B30C1"/>
    <w:sectPr w:rsidR="009B30C1" w:rsidRPr="009B30C1">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9F5AC" w14:textId="77777777" w:rsidR="00600609" w:rsidRDefault="00600609">
      <w:r>
        <w:separator/>
      </w:r>
    </w:p>
  </w:endnote>
  <w:endnote w:type="continuationSeparator" w:id="0">
    <w:p w14:paraId="4DD7AE28" w14:textId="77777777" w:rsidR="00600609" w:rsidRDefault="00600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3537D" w14:paraId="25682D41" w14:textId="77777777">
      <w:tc>
        <w:tcPr>
          <w:tcW w:w="3162" w:type="dxa"/>
          <w:tcBorders>
            <w:top w:val="nil"/>
            <w:left w:val="nil"/>
            <w:bottom w:val="nil"/>
            <w:right w:val="nil"/>
          </w:tcBorders>
        </w:tcPr>
        <w:p w14:paraId="48CB3F25" w14:textId="77777777" w:rsidR="0003537D" w:rsidRDefault="0003537D">
          <w:pPr>
            <w:ind w:right="360"/>
            <w:rPr>
              <w:sz w:val="24"/>
            </w:rPr>
          </w:pPr>
          <w:r>
            <w:t>Universidad EAFIT</w:t>
          </w:r>
        </w:p>
      </w:tc>
      <w:tc>
        <w:tcPr>
          <w:tcW w:w="3162" w:type="dxa"/>
          <w:tcBorders>
            <w:top w:val="nil"/>
            <w:left w:val="nil"/>
            <w:bottom w:val="nil"/>
            <w:right w:val="nil"/>
          </w:tcBorders>
        </w:tcPr>
        <w:p w14:paraId="38424B21" w14:textId="77777777" w:rsidR="0003537D" w:rsidRDefault="0003537D" w:rsidP="006C57C1">
          <w:pPr>
            <w:jc w:val="center"/>
          </w:pPr>
          <w:r>
            <w:t>Ponce de león Lopera</w:t>
          </w:r>
        </w:p>
      </w:tc>
      <w:tc>
        <w:tcPr>
          <w:tcW w:w="3162" w:type="dxa"/>
          <w:tcBorders>
            <w:top w:val="nil"/>
            <w:left w:val="nil"/>
            <w:bottom w:val="nil"/>
            <w:right w:val="nil"/>
          </w:tcBorders>
        </w:tcPr>
        <w:p w14:paraId="6248FEE9" w14:textId="77777777" w:rsidR="0003537D" w:rsidRDefault="0003537D">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F56214">
            <w:rPr>
              <w:rStyle w:val="Nmerodepgina"/>
              <w:noProof/>
            </w:rPr>
            <w:t>2</w:t>
          </w:r>
          <w:r>
            <w:rPr>
              <w:rStyle w:val="Nmerodepgina"/>
            </w:rPr>
            <w:fldChar w:fldCharType="end"/>
          </w:r>
          <w:r>
            <w:rPr>
              <w:rStyle w:val="Nmerodepgina"/>
            </w:rPr>
            <w:t xml:space="preserve"> / </w:t>
          </w:r>
          <w:r>
            <w:rPr>
              <w:rStyle w:val="Nmerodepgina"/>
            </w:rPr>
            <w:fldChar w:fldCharType="begin"/>
          </w:r>
          <w:r>
            <w:rPr>
              <w:rStyle w:val="Nmerodepgina"/>
            </w:rPr>
            <w:instrText xml:space="preserve"> NUMPAGES </w:instrText>
          </w:r>
          <w:r>
            <w:rPr>
              <w:rStyle w:val="Nmerodepgina"/>
            </w:rPr>
            <w:fldChar w:fldCharType="separate"/>
          </w:r>
          <w:r w:rsidR="00F56214">
            <w:rPr>
              <w:rStyle w:val="Nmerodepgina"/>
              <w:noProof/>
            </w:rPr>
            <w:t>5</w:t>
          </w:r>
          <w:r>
            <w:rPr>
              <w:rStyle w:val="Nmerodepgina"/>
            </w:rPr>
            <w:fldChar w:fldCharType="end"/>
          </w:r>
        </w:p>
      </w:tc>
    </w:tr>
  </w:tbl>
  <w:p w14:paraId="289CCCB7" w14:textId="77777777" w:rsidR="0003537D" w:rsidRDefault="000353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91275" w14:textId="77777777" w:rsidR="00600609" w:rsidRDefault="00600609">
      <w:r>
        <w:separator/>
      </w:r>
    </w:p>
  </w:footnote>
  <w:footnote w:type="continuationSeparator" w:id="0">
    <w:p w14:paraId="61E4FFF7" w14:textId="77777777" w:rsidR="00600609" w:rsidRDefault="006006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99C5C" w14:textId="77777777" w:rsidR="0003537D" w:rsidRDefault="0003537D">
    <w:pPr>
      <w:rPr>
        <w:sz w:val="24"/>
      </w:rPr>
    </w:pPr>
  </w:p>
  <w:p w14:paraId="1D005927" w14:textId="77777777" w:rsidR="0003537D" w:rsidRDefault="0003537D">
    <w:pPr>
      <w:pBdr>
        <w:top w:val="single" w:sz="6" w:space="1" w:color="auto"/>
      </w:pBdr>
      <w:rPr>
        <w:sz w:val="24"/>
      </w:rPr>
    </w:pPr>
  </w:p>
  <w:p w14:paraId="3168FDF1" w14:textId="77777777" w:rsidR="0003537D" w:rsidRDefault="0003537D">
    <w:pPr>
      <w:pBdr>
        <w:bottom w:val="single" w:sz="6" w:space="1" w:color="auto"/>
      </w:pBdr>
      <w:jc w:val="right"/>
      <w:rPr>
        <w:rFonts w:ascii="Arial" w:hAnsi="Arial"/>
        <w:b/>
        <w:sz w:val="36"/>
      </w:rPr>
    </w:pPr>
    <w:r>
      <w:rPr>
        <w:rFonts w:ascii="Arial" w:hAnsi="Arial"/>
        <w:b/>
        <w:sz w:val="36"/>
      </w:rPr>
      <w:t>Universidad EAFIT</w:t>
    </w:r>
  </w:p>
  <w:p w14:paraId="23E2D90D" w14:textId="77777777" w:rsidR="0003537D" w:rsidRDefault="0003537D">
    <w:pPr>
      <w:pBdr>
        <w:bottom w:val="single" w:sz="6" w:space="1" w:color="auto"/>
      </w:pBdr>
      <w:jc w:val="right"/>
      <w:rPr>
        <w:rFonts w:ascii="Arial" w:hAnsi="Arial"/>
        <w:b/>
        <w:sz w:val="36"/>
      </w:rPr>
    </w:pPr>
    <w:r>
      <w:rPr>
        <w:rFonts w:ascii="Arial" w:hAnsi="Arial"/>
        <w:b/>
        <w:sz w:val="36"/>
      </w:rPr>
      <w:t>Departamento de Informática y Sistemas</w:t>
    </w:r>
  </w:p>
  <w:p w14:paraId="50AD7AAC" w14:textId="77777777" w:rsidR="0003537D" w:rsidRDefault="0003537D">
    <w:pPr>
      <w:pBdr>
        <w:bottom w:val="single" w:sz="6" w:space="1" w:color="auto"/>
      </w:pBdr>
      <w:jc w:val="right"/>
      <w:rPr>
        <w:rFonts w:ascii="Arial" w:hAnsi="Arial"/>
        <w:b/>
        <w:sz w:val="36"/>
      </w:rPr>
    </w:pPr>
    <w:r>
      <w:rPr>
        <w:rFonts w:ascii="Arial" w:hAnsi="Arial"/>
        <w:b/>
        <w:sz w:val="36"/>
      </w:rPr>
      <w:t>Fundamentos de Programación</w:t>
    </w:r>
  </w:p>
  <w:p w14:paraId="2A48061B" w14:textId="77777777" w:rsidR="0003537D" w:rsidRDefault="0003537D">
    <w:pPr>
      <w:pBdr>
        <w:bottom w:val="single" w:sz="6" w:space="1" w:color="auto"/>
      </w:pBdr>
      <w:jc w:val="right"/>
      <w:rPr>
        <w:sz w:val="24"/>
      </w:rPr>
    </w:pPr>
  </w:p>
  <w:p w14:paraId="281F09AF" w14:textId="77777777" w:rsidR="0003537D" w:rsidRDefault="000353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184C0" w14:textId="77777777" w:rsidR="0003537D" w:rsidRDefault="0003537D" w:rsidP="00FB0C17">
    <w:pPr>
      <w:pStyle w:val="Ttulo"/>
      <w:rPr>
        <w:rFonts w:ascii="Verdana" w:hAnsi="Verdana"/>
        <w:sz w:val="28"/>
        <w:szCs w:val="28"/>
      </w:rPr>
    </w:pPr>
    <w:r>
      <w:rPr>
        <w:rFonts w:ascii="Verdana" w:hAnsi="Verdana"/>
        <w:sz w:val="28"/>
        <w:szCs w:val="28"/>
      </w:rPr>
      <w:t>Definición del Problema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AE75A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BB014F"/>
    <w:multiLevelType w:val="hybridMultilevel"/>
    <w:tmpl w:val="17301254"/>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9350611"/>
    <w:multiLevelType w:val="hybridMultilevel"/>
    <w:tmpl w:val="DDD2778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3457312D"/>
    <w:multiLevelType w:val="hybridMultilevel"/>
    <w:tmpl w:val="05E47B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F855AC5"/>
    <w:multiLevelType w:val="hybridMultilevel"/>
    <w:tmpl w:val="DF84663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56942C72"/>
    <w:multiLevelType w:val="hybridMultilevel"/>
    <w:tmpl w:val="FE103B02"/>
    <w:lvl w:ilvl="0" w:tplc="271A5322">
      <w:start w:val="1"/>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62BC15DB"/>
    <w:multiLevelType w:val="hybridMultilevel"/>
    <w:tmpl w:val="785A8D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655240E7"/>
    <w:multiLevelType w:val="hybridMultilevel"/>
    <w:tmpl w:val="12EE79A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658E5781"/>
    <w:multiLevelType w:val="hybridMultilevel"/>
    <w:tmpl w:val="7C600E4C"/>
    <w:lvl w:ilvl="0" w:tplc="0C0A000F">
      <w:start w:val="1"/>
      <w:numFmt w:val="decimal"/>
      <w:lvlText w:val="%1."/>
      <w:lvlJc w:val="left"/>
      <w:pPr>
        <w:tabs>
          <w:tab w:val="num" w:pos="720"/>
        </w:tabs>
        <w:ind w:left="720" w:hanging="360"/>
      </w:pPr>
      <w:rPr>
        <w:rFonts w:hint="default"/>
      </w:rPr>
    </w:lvl>
    <w:lvl w:ilvl="1" w:tplc="C58AC9EA">
      <w:start w:val="1"/>
      <w:numFmt w:val="low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6B4053E8"/>
    <w:multiLevelType w:val="hybridMultilevel"/>
    <w:tmpl w:val="4E208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6E841876"/>
    <w:multiLevelType w:val="multilevel"/>
    <w:tmpl w:val="44A4BFC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34A37F4"/>
    <w:multiLevelType w:val="hybridMultilevel"/>
    <w:tmpl w:val="782A4CA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76DE04FA"/>
    <w:multiLevelType w:val="hybridMultilevel"/>
    <w:tmpl w:val="5C0492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10"/>
  </w:num>
  <w:num w:numId="5">
    <w:abstractNumId w:val="8"/>
  </w:num>
  <w:num w:numId="6">
    <w:abstractNumId w:val="5"/>
  </w:num>
  <w:num w:numId="7">
    <w:abstractNumId w:val="13"/>
  </w:num>
  <w:num w:numId="8">
    <w:abstractNumId w:val="9"/>
  </w:num>
  <w:num w:numId="9">
    <w:abstractNumId w:val="12"/>
  </w:num>
  <w:num w:numId="10">
    <w:abstractNumId w:val="1"/>
  </w:num>
  <w:num w:numId="11">
    <w:abstractNumId w:val="0"/>
  </w:num>
  <w:num w:numId="12">
    <w:abstractNumId w:val="0"/>
  </w:num>
  <w:num w:numId="13">
    <w:abstractNumId w:val="0"/>
    <w:lvlOverride w:ilvl="0">
      <w:startOverride w:val="4"/>
    </w:lvlOverride>
    <w:lvlOverride w:ilvl="1">
      <w:startOverride w:val="3"/>
    </w:lvlOverride>
  </w:num>
  <w:num w:numId="14">
    <w:abstractNumId w:val="0"/>
  </w:num>
  <w:num w:numId="15">
    <w:abstractNumId w:val="7"/>
  </w:num>
  <w:num w:numId="16">
    <w:abstractNumId w:val="3"/>
  </w:num>
  <w:num w:numId="17">
    <w:abstractNumId w:val="6"/>
  </w:num>
  <w:num w:numId="18">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9B"/>
    <w:rsid w:val="00012FAF"/>
    <w:rsid w:val="0001422B"/>
    <w:rsid w:val="0002125C"/>
    <w:rsid w:val="00033F61"/>
    <w:rsid w:val="0003537D"/>
    <w:rsid w:val="00036F8B"/>
    <w:rsid w:val="000667D8"/>
    <w:rsid w:val="00070A73"/>
    <w:rsid w:val="00070D06"/>
    <w:rsid w:val="00073A46"/>
    <w:rsid w:val="000853E0"/>
    <w:rsid w:val="00092B2E"/>
    <w:rsid w:val="000B71F8"/>
    <w:rsid w:val="000C4655"/>
    <w:rsid w:val="000F398F"/>
    <w:rsid w:val="00112E16"/>
    <w:rsid w:val="00121560"/>
    <w:rsid w:val="001477C9"/>
    <w:rsid w:val="00151100"/>
    <w:rsid w:val="00154343"/>
    <w:rsid w:val="0015632E"/>
    <w:rsid w:val="001566A0"/>
    <w:rsid w:val="00164C12"/>
    <w:rsid w:val="00171A88"/>
    <w:rsid w:val="0017547F"/>
    <w:rsid w:val="0017780C"/>
    <w:rsid w:val="0019375C"/>
    <w:rsid w:val="00196A66"/>
    <w:rsid w:val="0019717E"/>
    <w:rsid w:val="001C649B"/>
    <w:rsid w:val="001E0586"/>
    <w:rsid w:val="001E4A76"/>
    <w:rsid w:val="002211A3"/>
    <w:rsid w:val="002347F8"/>
    <w:rsid w:val="002361B3"/>
    <w:rsid w:val="002366D5"/>
    <w:rsid w:val="00255BF8"/>
    <w:rsid w:val="002768A3"/>
    <w:rsid w:val="002805E3"/>
    <w:rsid w:val="002A3F08"/>
    <w:rsid w:val="002C2D38"/>
    <w:rsid w:val="002C36B8"/>
    <w:rsid w:val="002C710D"/>
    <w:rsid w:val="002D385C"/>
    <w:rsid w:val="002F79BF"/>
    <w:rsid w:val="003063B6"/>
    <w:rsid w:val="0031506A"/>
    <w:rsid w:val="00316674"/>
    <w:rsid w:val="0033087C"/>
    <w:rsid w:val="00354DE9"/>
    <w:rsid w:val="00362B69"/>
    <w:rsid w:val="00367FC1"/>
    <w:rsid w:val="003711E9"/>
    <w:rsid w:val="003775F4"/>
    <w:rsid w:val="00384CCF"/>
    <w:rsid w:val="003916B8"/>
    <w:rsid w:val="003924AE"/>
    <w:rsid w:val="00393CC3"/>
    <w:rsid w:val="0039476B"/>
    <w:rsid w:val="003C7DF3"/>
    <w:rsid w:val="003D2087"/>
    <w:rsid w:val="003F33EA"/>
    <w:rsid w:val="00400058"/>
    <w:rsid w:val="00415B78"/>
    <w:rsid w:val="00416A13"/>
    <w:rsid w:val="00417ED6"/>
    <w:rsid w:val="00433DA6"/>
    <w:rsid w:val="00434C15"/>
    <w:rsid w:val="004678BB"/>
    <w:rsid w:val="004A0D5C"/>
    <w:rsid w:val="004A3980"/>
    <w:rsid w:val="004B2B59"/>
    <w:rsid w:val="004B5911"/>
    <w:rsid w:val="004D076B"/>
    <w:rsid w:val="004D36E7"/>
    <w:rsid w:val="004F65C8"/>
    <w:rsid w:val="005337A0"/>
    <w:rsid w:val="005344F9"/>
    <w:rsid w:val="0054230A"/>
    <w:rsid w:val="00544060"/>
    <w:rsid w:val="00555D5C"/>
    <w:rsid w:val="00575E5B"/>
    <w:rsid w:val="00577075"/>
    <w:rsid w:val="00586902"/>
    <w:rsid w:val="005A763D"/>
    <w:rsid w:val="005B0C76"/>
    <w:rsid w:val="005B384A"/>
    <w:rsid w:val="005C40E0"/>
    <w:rsid w:val="005C5695"/>
    <w:rsid w:val="005C61F2"/>
    <w:rsid w:val="005D061E"/>
    <w:rsid w:val="005D0C2C"/>
    <w:rsid w:val="005F31B9"/>
    <w:rsid w:val="00600609"/>
    <w:rsid w:val="00624526"/>
    <w:rsid w:val="00625239"/>
    <w:rsid w:val="00626D1F"/>
    <w:rsid w:val="0063331F"/>
    <w:rsid w:val="0063334D"/>
    <w:rsid w:val="00647D4C"/>
    <w:rsid w:val="00661C7D"/>
    <w:rsid w:val="006706A9"/>
    <w:rsid w:val="00680B58"/>
    <w:rsid w:val="006C57C1"/>
    <w:rsid w:val="006C78AB"/>
    <w:rsid w:val="007012DA"/>
    <w:rsid w:val="00707F05"/>
    <w:rsid w:val="00730D70"/>
    <w:rsid w:val="00743B1E"/>
    <w:rsid w:val="00745493"/>
    <w:rsid w:val="00747F20"/>
    <w:rsid w:val="007579BA"/>
    <w:rsid w:val="00763828"/>
    <w:rsid w:val="00765F33"/>
    <w:rsid w:val="0077702B"/>
    <w:rsid w:val="007840DA"/>
    <w:rsid w:val="00790C2C"/>
    <w:rsid w:val="00792DCE"/>
    <w:rsid w:val="007B0DB2"/>
    <w:rsid w:val="007E1ADC"/>
    <w:rsid w:val="00807112"/>
    <w:rsid w:val="00807DF5"/>
    <w:rsid w:val="00821013"/>
    <w:rsid w:val="0082568F"/>
    <w:rsid w:val="00832286"/>
    <w:rsid w:val="00844D93"/>
    <w:rsid w:val="00845E69"/>
    <w:rsid w:val="008568F0"/>
    <w:rsid w:val="008576A3"/>
    <w:rsid w:val="00861D07"/>
    <w:rsid w:val="00871CEF"/>
    <w:rsid w:val="00871D2A"/>
    <w:rsid w:val="00874847"/>
    <w:rsid w:val="00894E40"/>
    <w:rsid w:val="008A0348"/>
    <w:rsid w:val="008A577F"/>
    <w:rsid w:val="008D34C4"/>
    <w:rsid w:val="008D3E9B"/>
    <w:rsid w:val="008F13EB"/>
    <w:rsid w:val="008F6A67"/>
    <w:rsid w:val="00921541"/>
    <w:rsid w:val="0093130E"/>
    <w:rsid w:val="00932204"/>
    <w:rsid w:val="0095076E"/>
    <w:rsid w:val="00964733"/>
    <w:rsid w:val="009816B2"/>
    <w:rsid w:val="00983657"/>
    <w:rsid w:val="00984579"/>
    <w:rsid w:val="00993256"/>
    <w:rsid w:val="009B236B"/>
    <w:rsid w:val="009B30C1"/>
    <w:rsid w:val="009B6992"/>
    <w:rsid w:val="009E5A84"/>
    <w:rsid w:val="009F29FC"/>
    <w:rsid w:val="00A07AEC"/>
    <w:rsid w:val="00A32E68"/>
    <w:rsid w:val="00A33367"/>
    <w:rsid w:val="00A417E7"/>
    <w:rsid w:val="00A433F3"/>
    <w:rsid w:val="00A452D3"/>
    <w:rsid w:val="00A4553F"/>
    <w:rsid w:val="00A64231"/>
    <w:rsid w:val="00A803F6"/>
    <w:rsid w:val="00A9474E"/>
    <w:rsid w:val="00AC43BD"/>
    <w:rsid w:val="00AD1B85"/>
    <w:rsid w:val="00AE7406"/>
    <w:rsid w:val="00AF0807"/>
    <w:rsid w:val="00B1205D"/>
    <w:rsid w:val="00B15FF0"/>
    <w:rsid w:val="00B868A5"/>
    <w:rsid w:val="00BA013B"/>
    <w:rsid w:val="00BB046D"/>
    <w:rsid w:val="00BB2AA0"/>
    <w:rsid w:val="00BE6C93"/>
    <w:rsid w:val="00BE7943"/>
    <w:rsid w:val="00BF0E2E"/>
    <w:rsid w:val="00C02B4B"/>
    <w:rsid w:val="00C11562"/>
    <w:rsid w:val="00C178E9"/>
    <w:rsid w:val="00C22675"/>
    <w:rsid w:val="00C2567C"/>
    <w:rsid w:val="00C32365"/>
    <w:rsid w:val="00C454B5"/>
    <w:rsid w:val="00C46708"/>
    <w:rsid w:val="00C50C9C"/>
    <w:rsid w:val="00C66A5E"/>
    <w:rsid w:val="00C66E80"/>
    <w:rsid w:val="00C72032"/>
    <w:rsid w:val="00C77EF3"/>
    <w:rsid w:val="00CA1955"/>
    <w:rsid w:val="00CA1FDA"/>
    <w:rsid w:val="00CA2A76"/>
    <w:rsid w:val="00CB3A3D"/>
    <w:rsid w:val="00CC4C1A"/>
    <w:rsid w:val="00D15EC5"/>
    <w:rsid w:val="00D3442D"/>
    <w:rsid w:val="00D40396"/>
    <w:rsid w:val="00D611F6"/>
    <w:rsid w:val="00DA226D"/>
    <w:rsid w:val="00DA5239"/>
    <w:rsid w:val="00DE4F52"/>
    <w:rsid w:val="00E01C90"/>
    <w:rsid w:val="00E27B05"/>
    <w:rsid w:val="00E43AD5"/>
    <w:rsid w:val="00E44821"/>
    <w:rsid w:val="00E51592"/>
    <w:rsid w:val="00E5558A"/>
    <w:rsid w:val="00E603CA"/>
    <w:rsid w:val="00E60A42"/>
    <w:rsid w:val="00E649AC"/>
    <w:rsid w:val="00E90EEF"/>
    <w:rsid w:val="00EA316B"/>
    <w:rsid w:val="00EA5A61"/>
    <w:rsid w:val="00EA6C45"/>
    <w:rsid w:val="00EB61F0"/>
    <w:rsid w:val="00EC0B01"/>
    <w:rsid w:val="00EC3A70"/>
    <w:rsid w:val="00ED2B2D"/>
    <w:rsid w:val="00ED7827"/>
    <w:rsid w:val="00EE49EC"/>
    <w:rsid w:val="00F4416B"/>
    <w:rsid w:val="00F56214"/>
    <w:rsid w:val="00F857FE"/>
    <w:rsid w:val="00F92EBE"/>
    <w:rsid w:val="00FB0C17"/>
    <w:rsid w:val="00FD0755"/>
    <w:rsid w:val="00FE147B"/>
    <w:rsid w:val="00FF65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1FE64"/>
  <w15:chartTrackingRefBased/>
  <w15:docId w15:val="{FBAF6810-A943-4A24-9A6C-DF4AF74A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D06"/>
    <w:pPr>
      <w:widowControl w:val="0"/>
      <w:spacing w:line="240" w:lineRule="atLeast"/>
    </w:pPr>
    <w:rPr>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numId w:val="0"/>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
    <w:name w:val="Títul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BodyText2">
    <w:name w:val="Body Text2"/>
    <w:basedOn w:val="Normal"/>
    <w:pPr>
      <w:numPr>
        <w:numId w:val="2"/>
      </w:numPr>
    </w:pPr>
  </w:style>
  <w:style w:type="paragraph" w:styleId="Textodeglobo">
    <w:name w:val="Balloon Text"/>
    <w:basedOn w:val="Normal"/>
    <w:semiHidden/>
    <w:rsid w:val="003711E9"/>
    <w:rPr>
      <w:rFonts w:ascii="Tahoma" w:hAnsi="Tahoma" w:cs="Tahoma"/>
      <w:sz w:val="16"/>
      <w:szCs w:val="16"/>
    </w:rPr>
  </w:style>
  <w:style w:type="character" w:styleId="nfasis">
    <w:name w:val="Emphasis"/>
    <w:qFormat/>
    <w:rsid w:val="00070A73"/>
    <w:rPr>
      <w:i/>
      <w:iCs/>
    </w:rPr>
  </w:style>
  <w:style w:type="table" w:styleId="Tablaconcuadrcula">
    <w:name w:val="Table Grid"/>
    <w:basedOn w:val="Tablanormal"/>
    <w:rsid w:val="00BA013B"/>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D36E7"/>
    <w:pPr>
      <w:ind w:left="708"/>
    </w:pPr>
  </w:style>
  <w:style w:type="paragraph" w:customStyle="1" w:styleId="Default">
    <w:name w:val="Default"/>
    <w:rsid w:val="00EA5A6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Semestre%2020051\Analisis%20y%20Dise&#241;o%20OO\PlantillaCasosUsoExtendid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PlantillaCasosUsoExtendida</Template>
  <TotalTime>3</TotalTime>
  <Pages>5</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Use-Case Specifications</vt:lpstr>
    </vt:vector>
  </TitlesOfParts>
  <Company>&lt;Company Name&gt;</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Luis Miguel Ponce de leon</cp:lastModifiedBy>
  <cp:revision>3</cp:revision>
  <cp:lastPrinted>2005-04-25T16:36:00Z</cp:lastPrinted>
  <dcterms:created xsi:type="dcterms:W3CDTF">2013-04-28T16:33:00Z</dcterms:created>
  <dcterms:modified xsi:type="dcterms:W3CDTF">2013-04-28T16:38:00Z</dcterms:modified>
</cp:coreProperties>
</file>